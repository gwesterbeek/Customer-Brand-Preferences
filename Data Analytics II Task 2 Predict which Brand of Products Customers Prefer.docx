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EE95" w14:textId="77777777" w:rsidR="00327D9B" w:rsidRPr="00F864D6" w:rsidRDefault="00327D9B" w:rsidP="00327D9B">
      <w:pPr>
        <w:pStyle w:val="Datum"/>
        <w:rPr>
          <w:lang w:val="en-GB"/>
        </w:rPr>
      </w:pPr>
      <w:r w:rsidRPr="00F864D6">
        <w:rPr>
          <w:lang w:val="en-GB"/>
        </w:rPr>
        <w:t>31-10-2019</w:t>
      </w:r>
    </w:p>
    <w:p w14:paraId="7987B739" w14:textId="77777777" w:rsidR="00327D9B" w:rsidRPr="00F864D6" w:rsidRDefault="00327D9B" w:rsidP="00327D9B">
      <w:pPr>
        <w:rPr>
          <w:lang w:val="en-GB"/>
        </w:rPr>
      </w:pPr>
    </w:p>
    <w:p w14:paraId="668CF187" w14:textId="77777777" w:rsidR="00327D9B" w:rsidRPr="00F864D6" w:rsidRDefault="00327D9B" w:rsidP="00327D9B">
      <w:pPr>
        <w:rPr>
          <w:lang w:val="en-GB"/>
        </w:rPr>
      </w:pPr>
    </w:p>
    <w:p w14:paraId="481AB091" w14:textId="77777777" w:rsidR="00327D9B" w:rsidRPr="00F864D6" w:rsidRDefault="00327D9B" w:rsidP="00327D9B">
      <w:pPr>
        <w:rPr>
          <w:lang w:val="en-GB"/>
        </w:rPr>
      </w:pPr>
    </w:p>
    <w:p w14:paraId="42F4936D" w14:textId="77777777" w:rsidR="00327D9B" w:rsidRPr="00F864D6" w:rsidRDefault="00327D9B" w:rsidP="00327D9B">
      <w:pPr>
        <w:rPr>
          <w:lang w:val="en-GB"/>
        </w:rPr>
      </w:pPr>
    </w:p>
    <w:p w14:paraId="3BC893E4" w14:textId="77777777" w:rsidR="00327D9B" w:rsidRPr="00F864D6" w:rsidRDefault="00327D9B" w:rsidP="00327D9B">
      <w:pPr>
        <w:rPr>
          <w:lang w:val="en-GB"/>
        </w:rPr>
      </w:pPr>
    </w:p>
    <w:p w14:paraId="18DE5CC2" w14:textId="77777777" w:rsidR="00327D9B" w:rsidRPr="00F864D6" w:rsidRDefault="00327D9B" w:rsidP="00327D9B">
      <w:pPr>
        <w:rPr>
          <w:lang w:val="en-GB"/>
        </w:rPr>
      </w:pPr>
    </w:p>
    <w:p w14:paraId="66C0139D" w14:textId="1C6BDBE5" w:rsidR="0067435F" w:rsidRDefault="00327D9B" w:rsidP="0067435F">
      <w:pPr>
        <w:pStyle w:val="Titel"/>
        <w:pBdr>
          <w:left w:val="single" w:sz="48" w:space="18" w:color="000000" w:themeColor="text1"/>
        </w:pBdr>
        <w:rPr>
          <w:b/>
          <w:bCs/>
          <w:i/>
          <w:iCs/>
          <w:color w:val="231F20"/>
          <w:shd w:val="clear" w:color="auto" w:fill="FFFFFF"/>
          <w:lang w:val="en-GB"/>
        </w:rPr>
      </w:pPr>
      <w:r w:rsidRPr="00327D9B">
        <w:rPr>
          <w:sz w:val="36"/>
          <w:szCs w:val="36"/>
          <w:lang w:val="en-GB"/>
        </w:rPr>
        <w:t xml:space="preserve">Report; </w:t>
      </w:r>
      <w:r w:rsidR="0067435F" w:rsidRPr="0067435F">
        <w:rPr>
          <w:b/>
          <w:bCs/>
          <w:i/>
          <w:iCs/>
          <w:color w:val="231F20"/>
          <w:sz w:val="36"/>
          <w:szCs w:val="36"/>
          <w:shd w:val="clear" w:color="auto" w:fill="FFFFFF"/>
          <w:lang w:val="en-GB"/>
        </w:rPr>
        <w:t>Customer Brand Preferences</w:t>
      </w:r>
    </w:p>
    <w:p w14:paraId="48419597" w14:textId="2AD5CA56" w:rsidR="00327D9B" w:rsidRPr="0067435F" w:rsidRDefault="00327D9B" w:rsidP="0067435F">
      <w:pPr>
        <w:pStyle w:val="Titel"/>
        <w:pBdr>
          <w:left w:val="single" w:sz="48" w:space="18" w:color="000000" w:themeColor="text1"/>
        </w:pBdr>
        <w:rPr>
          <w:sz w:val="28"/>
          <w:szCs w:val="28"/>
          <w:lang w:val="en-GB"/>
        </w:rPr>
      </w:pPr>
      <w:r w:rsidRPr="0067435F">
        <w:rPr>
          <w:sz w:val="28"/>
          <w:szCs w:val="28"/>
          <w:lang w:val="en-GB"/>
        </w:rPr>
        <w:t>Gerhard Westerbeek</w:t>
      </w:r>
    </w:p>
    <w:p w14:paraId="171497E0" w14:textId="77777777" w:rsidR="00327D9B" w:rsidRPr="00327D9B" w:rsidRDefault="00327D9B" w:rsidP="00327D9B">
      <w:pPr>
        <w:ind w:left="0"/>
        <w:rPr>
          <w:lang w:val="en-GB"/>
        </w:rPr>
      </w:pPr>
      <w:r>
        <w:rPr>
          <w:lang w:val="en-GB"/>
        </w:rPr>
        <w:t>Blackwell data analyst department</w:t>
      </w:r>
    </w:p>
    <w:p w14:paraId="0C1333EF" w14:textId="77777777" w:rsidR="00327D9B" w:rsidRPr="00327D9B" w:rsidRDefault="00327D9B" w:rsidP="00327D9B">
      <w:pPr>
        <w:rPr>
          <w:lang w:val="en-GB"/>
        </w:rPr>
      </w:pPr>
    </w:p>
    <w:p w14:paraId="57BC1D35" w14:textId="77777777" w:rsidR="00327D9B" w:rsidRDefault="00327D9B" w:rsidP="00327D9B">
      <w:pPr>
        <w:rPr>
          <w:lang w:val="en-GB"/>
        </w:rPr>
      </w:pPr>
    </w:p>
    <w:p w14:paraId="66B95BBC" w14:textId="77777777" w:rsidR="00327D9B" w:rsidRDefault="00327D9B" w:rsidP="00327D9B">
      <w:pPr>
        <w:rPr>
          <w:lang w:val="en-GB"/>
        </w:rPr>
      </w:pPr>
    </w:p>
    <w:p w14:paraId="70012132" w14:textId="77777777" w:rsidR="00327D9B" w:rsidRDefault="00327D9B" w:rsidP="00327D9B">
      <w:pPr>
        <w:rPr>
          <w:lang w:val="en-GB"/>
        </w:rPr>
      </w:pPr>
    </w:p>
    <w:p w14:paraId="76637C90" w14:textId="77777777" w:rsidR="00327D9B" w:rsidRDefault="00327D9B" w:rsidP="00327D9B">
      <w:pPr>
        <w:rPr>
          <w:lang w:val="en-GB"/>
        </w:rPr>
      </w:pPr>
    </w:p>
    <w:p w14:paraId="61AE94D3" w14:textId="77777777" w:rsidR="00327D9B" w:rsidRDefault="00327D9B" w:rsidP="00327D9B">
      <w:pPr>
        <w:rPr>
          <w:lang w:val="en-GB"/>
        </w:rPr>
      </w:pPr>
    </w:p>
    <w:p w14:paraId="01904DE1" w14:textId="77777777" w:rsidR="00327D9B" w:rsidRDefault="00327D9B" w:rsidP="00327D9B">
      <w:pPr>
        <w:rPr>
          <w:lang w:val="en-GB"/>
        </w:rPr>
      </w:pPr>
    </w:p>
    <w:p w14:paraId="18086172" w14:textId="77777777" w:rsidR="00327D9B" w:rsidRDefault="00327D9B" w:rsidP="00327D9B">
      <w:pPr>
        <w:rPr>
          <w:lang w:val="en-GB"/>
        </w:rPr>
      </w:pPr>
    </w:p>
    <w:p w14:paraId="148F0871" w14:textId="77777777" w:rsidR="00327D9B" w:rsidRDefault="00327D9B" w:rsidP="00327D9B">
      <w:pPr>
        <w:rPr>
          <w:lang w:val="en-GB"/>
        </w:rPr>
      </w:pPr>
    </w:p>
    <w:p w14:paraId="4E43949B" w14:textId="77777777" w:rsidR="00327D9B" w:rsidRDefault="00327D9B" w:rsidP="00327D9B">
      <w:pPr>
        <w:rPr>
          <w:lang w:val="en-GB"/>
        </w:rPr>
      </w:pPr>
    </w:p>
    <w:p w14:paraId="11A8CD53" w14:textId="77777777" w:rsidR="00327D9B" w:rsidRDefault="00327D9B" w:rsidP="00327D9B">
      <w:pPr>
        <w:rPr>
          <w:lang w:val="en-GB"/>
        </w:rPr>
      </w:pPr>
    </w:p>
    <w:p w14:paraId="13D99E34" w14:textId="77777777" w:rsidR="00327D9B" w:rsidRDefault="00327D9B" w:rsidP="00327D9B">
      <w:pPr>
        <w:rPr>
          <w:lang w:val="en-GB"/>
        </w:rPr>
      </w:pPr>
    </w:p>
    <w:p w14:paraId="1E96FB72" w14:textId="77777777" w:rsidR="00327D9B" w:rsidRDefault="00327D9B" w:rsidP="00327D9B">
      <w:pPr>
        <w:rPr>
          <w:lang w:val="en-GB"/>
        </w:rPr>
      </w:pPr>
    </w:p>
    <w:p w14:paraId="213913FD" w14:textId="77777777" w:rsidR="00327D9B" w:rsidRDefault="00327D9B" w:rsidP="00327D9B">
      <w:pPr>
        <w:rPr>
          <w:lang w:val="en-GB"/>
        </w:rPr>
      </w:pPr>
    </w:p>
    <w:p w14:paraId="25C0A701" w14:textId="77777777" w:rsidR="00327D9B" w:rsidRDefault="00327D9B" w:rsidP="00327D9B">
      <w:pPr>
        <w:rPr>
          <w:lang w:val="en-GB"/>
        </w:rPr>
      </w:pPr>
    </w:p>
    <w:p w14:paraId="6AD39FE3" w14:textId="77777777" w:rsidR="00327D9B" w:rsidRDefault="00327D9B" w:rsidP="00327D9B">
      <w:pPr>
        <w:rPr>
          <w:lang w:val="en-GB"/>
        </w:rPr>
      </w:pPr>
    </w:p>
    <w:p w14:paraId="53A9AF17" w14:textId="77777777" w:rsidR="00327D9B" w:rsidRDefault="00327D9B" w:rsidP="00327D9B">
      <w:pPr>
        <w:rPr>
          <w:lang w:val="en-GB"/>
        </w:rPr>
      </w:pPr>
    </w:p>
    <w:p w14:paraId="2FAEE74A" w14:textId="3984FBEA" w:rsidR="00327D9B" w:rsidRDefault="00327D9B" w:rsidP="00327D9B">
      <w:pPr>
        <w:rPr>
          <w:lang w:val="en-GB"/>
        </w:rPr>
      </w:pPr>
    </w:p>
    <w:p w14:paraId="3DC111D4" w14:textId="32D5D958" w:rsidR="002322F4" w:rsidRDefault="002322F4" w:rsidP="00327D9B">
      <w:pPr>
        <w:rPr>
          <w:lang w:val="en-GB"/>
        </w:rPr>
      </w:pPr>
    </w:p>
    <w:p w14:paraId="50FFCAF3" w14:textId="0019BF26" w:rsidR="002322F4" w:rsidRDefault="002322F4" w:rsidP="00327D9B">
      <w:pPr>
        <w:rPr>
          <w:lang w:val="en-GB"/>
        </w:rPr>
      </w:pPr>
    </w:p>
    <w:p w14:paraId="1CDFBEA1" w14:textId="537A8908" w:rsidR="00A22CFE" w:rsidRDefault="00A22CFE" w:rsidP="00A22CFE">
      <w:pPr>
        <w:ind w:left="0"/>
        <w:rPr>
          <w:lang w:val="en-GB"/>
        </w:rPr>
      </w:pPr>
    </w:p>
    <w:sdt>
      <w:sdtPr>
        <w:rPr>
          <w:rFonts w:asciiTheme="minorHAnsi" w:hAnsiTheme="minorHAnsi"/>
          <w:caps w:val="0"/>
          <w:color w:val="707070" w:themeColor="accent1"/>
          <w:spacing w:val="0"/>
          <w:sz w:val="22"/>
          <w:szCs w:val="22"/>
        </w:rPr>
        <w:id w:val="-153472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0EBDF" w14:textId="63B630EA" w:rsidR="00A22CFE" w:rsidRPr="0067435F" w:rsidRDefault="00A22CFE">
          <w:pPr>
            <w:pStyle w:val="Kopvaninhoudsopgave"/>
            <w:rPr>
              <w:lang w:val="en-GB"/>
            </w:rPr>
          </w:pPr>
          <w:r w:rsidRPr="0067435F">
            <w:rPr>
              <w:lang w:val="en-GB"/>
            </w:rPr>
            <w:t>INDEX</w:t>
          </w:r>
        </w:p>
        <w:p w14:paraId="329BC61C" w14:textId="1CF05691" w:rsidR="00A22CFE" w:rsidRDefault="00A22CFE">
          <w:pPr>
            <w:pStyle w:val="Inhopg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27380" w:history="1">
            <w:r w:rsidRPr="00E13CB1">
              <w:rPr>
                <w:rStyle w:val="Hyperlink"/>
                <w:noProof/>
                <w:lang w:val="en-GB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F345" w14:textId="64F7A764" w:rsidR="00A22CFE" w:rsidRDefault="00A25BCC">
          <w:pPr>
            <w:pStyle w:val="Inhopg1"/>
            <w:tabs>
              <w:tab w:val="right" w:leader="dot" w:pos="8296"/>
            </w:tabs>
            <w:rPr>
              <w:noProof/>
            </w:rPr>
          </w:pPr>
          <w:hyperlink w:anchor="_Toc23427381" w:history="1">
            <w:r w:rsidR="00A22CFE">
              <w:rPr>
                <w:rStyle w:val="Hyperlink"/>
                <w:noProof/>
              </w:rPr>
              <w:t>K</w:t>
            </w:r>
            <w:r w:rsidR="00A22CFE" w:rsidRPr="00E13CB1">
              <w:rPr>
                <w:rStyle w:val="Hyperlink"/>
                <w:noProof/>
              </w:rPr>
              <w:t>ey findings</w:t>
            </w:r>
            <w:r w:rsidR="00A22CFE">
              <w:rPr>
                <w:noProof/>
                <w:webHidden/>
              </w:rPr>
              <w:tab/>
            </w:r>
            <w:r w:rsidR="00A22CFE">
              <w:rPr>
                <w:noProof/>
                <w:webHidden/>
              </w:rPr>
              <w:fldChar w:fldCharType="begin"/>
            </w:r>
            <w:r w:rsidR="00A22CFE">
              <w:rPr>
                <w:noProof/>
                <w:webHidden/>
              </w:rPr>
              <w:instrText xml:space="preserve"> PAGEREF _Toc23427381 \h </w:instrText>
            </w:r>
            <w:r w:rsidR="00A22CFE">
              <w:rPr>
                <w:noProof/>
                <w:webHidden/>
              </w:rPr>
            </w:r>
            <w:r w:rsidR="00A22CFE">
              <w:rPr>
                <w:noProof/>
                <w:webHidden/>
              </w:rPr>
              <w:fldChar w:fldCharType="separate"/>
            </w:r>
            <w:r w:rsidR="00A22CFE">
              <w:rPr>
                <w:noProof/>
                <w:webHidden/>
              </w:rPr>
              <w:t>3</w:t>
            </w:r>
            <w:r w:rsidR="00A22CFE">
              <w:rPr>
                <w:noProof/>
                <w:webHidden/>
              </w:rPr>
              <w:fldChar w:fldCharType="end"/>
            </w:r>
          </w:hyperlink>
        </w:p>
        <w:p w14:paraId="6E806266" w14:textId="4D494DEE" w:rsidR="00A22CFE" w:rsidRDefault="00A25BCC">
          <w:pPr>
            <w:pStyle w:val="Inhopg1"/>
            <w:tabs>
              <w:tab w:val="right" w:leader="dot" w:pos="8296"/>
            </w:tabs>
            <w:rPr>
              <w:noProof/>
            </w:rPr>
          </w:pPr>
          <w:hyperlink w:anchor="_Toc23427382" w:history="1">
            <w:r w:rsidR="00A22CFE" w:rsidRPr="00E13CB1">
              <w:rPr>
                <w:rStyle w:val="Hyperlink"/>
                <w:noProof/>
                <w:lang w:val="en-GB"/>
              </w:rPr>
              <w:t>Conclusion</w:t>
            </w:r>
            <w:r w:rsidR="00A22CFE">
              <w:rPr>
                <w:noProof/>
                <w:webHidden/>
              </w:rPr>
              <w:tab/>
            </w:r>
            <w:r w:rsidR="00A22CFE">
              <w:rPr>
                <w:noProof/>
                <w:webHidden/>
              </w:rPr>
              <w:fldChar w:fldCharType="begin"/>
            </w:r>
            <w:r w:rsidR="00A22CFE">
              <w:rPr>
                <w:noProof/>
                <w:webHidden/>
              </w:rPr>
              <w:instrText xml:space="preserve"> PAGEREF _Toc23427382 \h </w:instrText>
            </w:r>
            <w:r w:rsidR="00A22CFE">
              <w:rPr>
                <w:noProof/>
                <w:webHidden/>
              </w:rPr>
            </w:r>
            <w:r w:rsidR="00A22CFE">
              <w:rPr>
                <w:noProof/>
                <w:webHidden/>
              </w:rPr>
              <w:fldChar w:fldCharType="separate"/>
            </w:r>
            <w:r w:rsidR="00A22CFE">
              <w:rPr>
                <w:noProof/>
                <w:webHidden/>
              </w:rPr>
              <w:t>4</w:t>
            </w:r>
            <w:r w:rsidR="00A22CFE">
              <w:rPr>
                <w:noProof/>
                <w:webHidden/>
              </w:rPr>
              <w:fldChar w:fldCharType="end"/>
            </w:r>
          </w:hyperlink>
        </w:p>
        <w:p w14:paraId="4E4BD612" w14:textId="6D2FD63B" w:rsidR="00A22CFE" w:rsidRDefault="00A25BCC">
          <w:pPr>
            <w:pStyle w:val="Inhopg1"/>
            <w:tabs>
              <w:tab w:val="right" w:leader="dot" w:pos="8296"/>
            </w:tabs>
            <w:rPr>
              <w:noProof/>
            </w:rPr>
          </w:pPr>
          <w:hyperlink w:anchor="_Toc23427383" w:history="1">
            <w:r w:rsidR="00A22CFE" w:rsidRPr="00E13CB1">
              <w:rPr>
                <w:rStyle w:val="Hyperlink"/>
                <w:noProof/>
                <w:lang w:val="en-GB"/>
              </w:rPr>
              <w:t>Appendix</w:t>
            </w:r>
            <w:r w:rsidR="00A22CFE">
              <w:rPr>
                <w:noProof/>
                <w:webHidden/>
              </w:rPr>
              <w:tab/>
            </w:r>
            <w:r w:rsidR="00A22CFE">
              <w:rPr>
                <w:noProof/>
                <w:webHidden/>
              </w:rPr>
              <w:fldChar w:fldCharType="begin"/>
            </w:r>
            <w:r w:rsidR="00A22CFE">
              <w:rPr>
                <w:noProof/>
                <w:webHidden/>
              </w:rPr>
              <w:instrText xml:space="preserve"> PAGEREF _Toc23427383 \h </w:instrText>
            </w:r>
            <w:r w:rsidR="00A22CFE">
              <w:rPr>
                <w:noProof/>
                <w:webHidden/>
              </w:rPr>
            </w:r>
            <w:r w:rsidR="00A22CFE">
              <w:rPr>
                <w:noProof/>
                <w:webHidden/>
              </w:rPr>
              <w:fldChar w:fldCharType="separate"/>
            </w:r>
            <w:r w:rsidR="00A22CFE">
              <w:rPr>
                <w:noProof/>
                <w:webHidden/>
              </w:rPr>
              <w:t>5</w:t>
            </w:r>
            <w:r w:rsidR="00A22CFE">
              <w:rPr>
                <w:noProof/>
                <w:webHidden/>
              </w:rPr>
              <w:fldChar w:fldCharType="end"/>
            </w:r>
          </w:hyperlink>
        </w:p>
        <w:p w14:paraId="0E85AB7F" w14:textId="409BC401" w:rsidR="00A22CFE" w:rsidRDefault="00A22CFE">
          <w:r>
            <w:rPr>
              <w:b/>
              <w:bCs/>
            </w:rPr>
            <w:fldChar w:fldCharType="end"/>
          </w:r>
        </w:p>
      </w:sdtContent>
    </w:sdt>
    <w:p w14:paraId="00BF9BA0" w14:textId="5B02FE39" w:rsidR="002322F4" w:rsidRDefault="002322F4" w:rsidP="00327D9B">
      <w:pPr>
        <w:rPr>
          <w:lang w:val="en-GB"/>
        </w:rPr>
      </w:pPr>
    </w:p>
    <w:p w14:paraId="1B3DC386" w14:textId="77777777" w:rsidR="002322F4" w:rsidRDefault="002322F4" w:rsidP="00327D9B">
      <w:pPr>
        <w:rPr>
          <w:lang w:val="en-GB"/>
        </w:rPr>
      </w:pPr>
    </w:p>
    <w:p w14:paraId="63EBC4DE" w14:textId="77777777" w:rsidR="00327D9B" w:rsidRDefault="00327D9B" w:rsidP="00327D9B">
      <w:pPr>
        <w:rPr>
          <w:lang w:val="en-GB"/>
        </w:rPr>
      </w:pPr>
    </w:p>
    <w:p w14:paraId="66EC6152" w14:textId="4C88F0D4" w:rsidR="00327D9B" w:rsidRDefault="00327D9B" w:rsidP="00327D9B">
      <w:pPr>
        <w:rPr>
          <w:lang w:val="en-GB"/>
        </w:rPr>
      </w:pPr>
    </w:p>
    <w:p w14:paraId="3C8BE170" w14:textId="5D545928" w:rsidR="00A22CFE" w:rsidRDefault="00A22CFE" w:rsidP="00327D9B">
      <w:pPr>
        <w:rPr>
          <w:lang w:val="en-GB"/>
        </w:rPr>
      </w:pPr>
    </w:p>
    <w:p w14:paraId="07ED3AB6" w14:textId="6D9E1A8C" w:rsidR="00A22CFE" w:rsidRDefault="00A22CFE" w:rsidP="00327D9B">
      <w:pPr>
        <w:rPr>
          <w:lang w:val="en-GB"/>
        </w:rPr>
      </w:pPr>
    </w:p>
    <w:p w14:paraId="656D51F0" w14:textId="3711DD67" w:rsidR="00A22CFE" w:rsidRDefault="00A22CFE" w:rsidP="00327D9B">
      <w:pPr>
        <w:rPr>
          <w:lang w:val="en-GB"/>
        </w:rPr>
      </w:pPr>
    </w:p>
    <w:p w14:paraId="43678D63" w14:textId="4791930E" w:rsidR="00A22CFE" w:rsidRDefault="00A22CFE" w:rsidP="00327D9B">
      <w:pPr>
        <w:rPr>
          <w:lang w:val="en-GB"/>
        </w:rPr>
      </w:pPr>
    </w:p>
    <w:p w14:paraId="36C3647E" w14:textId="119E51D3" w:rsidR="00A22CFE" w:rsidRDefault="00A22CFE" w:rsidP="00327D9B">
      <w:pPr>
        <w:rPr>
          <w:lang w:val="en-GB"/>
        </w:rPr>
      </w:pPr>
    </w:p>
    <w:p w14:paraId="01B5BEB7" w14:textId="3CCABEB8" w:rsidR="00A22CFE" w:rsidRDefault="00A22CFE" w:rsidP="00327D9B">
      <w:pPr>
        <w:rPr>
          <w:lang w:val="en-GB"/>
        </w:rPr>
      </w:pPr>
    </w:p>
    <w:p w14:paraId="490376FE" w14:textId="63DB699F" w:rsidR="00A22CFE" w:rsidRDefault="00A22CFE" w:rsidP="00327D9B">
      <w:pPr>
        <w:rPr>
          <w:lang w:val="en-GB"/>
        </w:rPr>
      </w:pPr>
    </w:p>
    <w:p w14:paraId="736FE062" w14:textId="1FB20DA9" w:rsidR="00A22CFE" w:rsidRDefault="00A22CFE" w:rsidP="00327D9B">
      <w:pPr>
        <w:rPr>
          <w:lang w:val="en-GB"/>
        </w:rPr>
      </w:pPr>
    </w:p>
    <w:p w14:paraId="0CC2D441" w14:textId="55C36A1B" w:rsidR="00A22CFE" w:rsidRDefault="00A22CFE" w:rsidP="00327D9B">
      <w:pPr>
        <w:rPr>
          <w:lang w:val="en-GB"/>
        </w:rPr>
      </w:pPr>
    </w:p>
    <w:p w14:paraId="44CA8120" w14:textId="664776C8" w:rsidR="00A22CFE" w:rsidRDefault="00A22CFE" w:rsidP="00327D9B">
      <w:pPr>
        <w:rPr>
          <w:lang w:val="en-GB"/>
        </w:rPr>
      </w:pPr>
    </w:p>
    <w:p w14:paraId="5EA4C0AE" w14:textId="0E5891F5" w:rsidR="00A22CFE" w:rsidRDefault="00A22CFE" w:rsidP="00327D9B">
      <w:pPr>
        <w:rPr>
          <w:lang w:val="en-GB"/>
        </w:rPr>
      </w:pPr>
    </w:p>
    <w:p w14:paraId="76E41707" w14:textId="6590E7C9" w:rsidR="00A22CFE" w:rsidRDefault="00A22CFE" w:rsidP="00327D9B">
      <w:pPr>
        <w:rPr>
          <w:lang w:val="en-GB"/>
        </w:rPr>
      </w:pPr>
    </w:p>
    <w:p w14:paraId="0318EAE8" w14:textId="2C0718F6" w:rsidR="00A22CFE" w:rsidRDefault="00A22CFE" w:rsidP="00327D9B">
      <w:pPr>
        <w:rPr>
          <w:lang w:val="en-GB"/>
        </w:rPr>
      </w:pPr>
    </w:p>
    <w:p w14:paraId="2755665E" w14:textId="793BD7B5" w:rsidR="00A22CFE" w:rsidRDefault="00A22CFE" w:rsidP="00327D9B">
      <w:pPr>
        <w:rPr>
          <w:lang w:val="en-GB"/>
        </w:rPr>
      </w:pPr>
    </w:p>
    <w:p w14:paraId="07CF2694" w14:textId="6468FD1F" w:rsidR="00A22CFE" w:rsidRDefault="00A22CFE" w:rsidP="00327D9B">
      <w:pPr>
        <w:rPr>
          <w:lang w:val="en-GB"/>
        </w:rPr>
      </w:pPr>
    </w:p>
    <w:p w14:paraId="2AC37F8E" w14:textId="630EA392" w:rsidR="00A22CFE" w:rsidRDefault="00A22CFE" w:rsidP="00327D9B">
      <w:pPr>
        <w:rPr>
          <w:lang w:val="en-GB"/>
        </w:rPr>
      </w:pPr>
    </w:p>
    <w:p w14:paraId="43A6146C" w14:textId="26422A79" w:rsidR="00A22CFE" w:rsidRDefault="00A22CFE" w:rsidP="00327D9B">
      <w:pPr>
        <w:rPr>
          <w:lang w:val="en-GB"/>
        </w:rPr>
      </w:pPr>
    </w:p>
    <w:p w14:paraId="5364237F" w14:textId="40EBD96A" w:rsidR="00A22CFE" w:rsidRDefault="00A22CFE" w:rsidP="00327D9B">
      <w:pPr>
        <w:rPr>
          <w:lang w:val="en-GB"/>
        </w:rPr>
      </w:pPr>
    </w:p>
    <w:p w14:paraId="33008BBA" w14:textId="47BD1B21" w:rsidR="00A22CFE" w:rsidRDefault="00A22CFE" w:rsidP="00327D9B">
      <w:pPr>
        <w:rPr>
          <w:lang w:val="en-GB"/>
        </w:rPr>
      </w:pPr>
    </w:p>
    <w:p w14:paraId="3CC6AEAF" w14:textId="25BEE77A" w:rsidR="00A22CFE" w:rsidRDefault="00A22CFE" w:rsidP="00327D9B">
      <w:pPr>
        <w:rPr>
          <w:lang w:val="en-GB"/>
        </w:rPr>
      </w:pPr>
    </w:p>
    <w:p w14:paraId="27C2F2A3" w14:textId="34889DB3" w:rsidR="00A22CFE" w:rsidRDefault="00A22CFE" w:rsidP="00327D9B">
      <w:pPr>
        <w:rPr>
          <w:lang w:val="en-GB"/>
        </w:rPr>
      </w:pPr>
    </w:p>
    <w:p w14:paraId="78169B6A" w14:textId="2E76813B" w:rsidR="00A22CFE" w:rsidRDefault="00A22CFE" w:rsidP="00327D9B">
      <w:pPr>
        <w:rPr>
          <w:lang w:val="en-GB"/>
        </w:rPr>
      </w:pPr>
    </w:p>
    <w:p w14:paraId="13488B94" w14:textId="77777777" w:rsidR="00A22CFE" w:rsidRPr="00327D9B" w:rsidRDefault="00A22CFE" w:rsidP="00327D9B">
      <w:pPr>
        <w:rPr>
          <w:lang w:val="en-GB"/>
        </w:rPr>
      </w:pPr>
    </w:p>
    <w:p w14:paraId="155E7D7A" w14:textId="2B94CF93" w:rsidR="00B979D8" w:rsidRPr="00327D9B" w:rsidRDefault="00327D9B">
      <w:pPr>
        <w:pStyle w:val="Kop1"/>
        <w:rPr>
          <w:lang w:val="en-GB"/>
        </w:rPr>
      </w:pPr>
      <w:bookmarkStart w:id="0" w:name="_Toc23427380"/>
      <w:r w:rsidRPr="00327D9B">
        <w:rPr>
          <w:lang w:val="en-GB"/>
        </w:rPr>
        <w:lastRenderedPageBreak/>
        <w:t>Summary</w:t>
      </w:r>
      <w:bookmarkEnd w:id="0"/>
    </w:p>
    <w:p w14:paraId="6500805E" w14:textId="756E4221" w:rsidR="00B979D8" w:rsidRPr="00A63AFB" w:rsidRDefault="00327D9B" w:rsidP="00A63AFB">
      <w:pPr>
        <w:rPr>
          <w:lang w:val="en-GB"/>
        </w:rPr>
      </w:pPr>
      <w:r w:rsidRPr="00A63AFB">
        <w:rPr>
          <w:lang w:val="en-GB"/>
        </w:rPr>
        <w:t xml:space="preserve">The purpose of this report is to </w:t>
      </w:r>
      <w:r w:rsidR="009D73E0" w:rsidRPr="00A63AFB">
        <w:rPr>
          <w:lang w:val="en-GB"/>
        </w:rPr>
        <w:t xml:space="preserve">generate an insight </w:t>
      </w:r>
      <w:r w:rsidR="006B6397" w:rsidRPr="00A63AFB">
        <w:rPr>
          <w:lang w:val="en-GB"/>
        </w:rPr>
        <w:t xml:space="preserve">into the </w:t>
      </w:r>
      <w:r w:rsidR="006F2EAD">
        <w:rPr>
          <w:lang w:val="en-GB"/>
        </w:rPr>
        <w:t>prediction of “Brand” us</w:t>
      </w:r>
      <w:r w:rsidR="00CB089A" w:rsidRPr="00A63AFB">
        <w:rPr>
          <w:shd w:val="clear" w:color="auto" w:fill="FFFFFF"/>
          <w:lang w:val="en-GB"/>
        </w:rPr>
        <w:t xml:space="preserve">ing </w:t>
      </w:r>
      <w:r w:rsidR="006F2EAD">
        <w:rPr>
          <w:shd w:val="clear" w:color="auto" w:fill="FFFFFF"/>
          <w:lang w:val="en-GB"/>
        </w:rPr>
        <w:t>classification</w:t>
      </w:r>
      <w:r w:rsidR="00CB089A" w:rsidRPr="00A63AFB">
        <w:rPr>
          <w:shd w:val="clear" w:color="auto" w:fill="FFFFFF"/>
          <w:lang w:val="en-GB"/>
        </w:rPr>
        <w:t xml:space="preserve"> analysis</w:t>
      </w:r>
      <w:r w:rsidR="006B6397" w:rsidRPr="00A63AFB">
        <w:rPr>
          <w:lang w:val="en-GB"/>
        </w:rPr>
        <w:t xml:space="preserve">. </w:t>
      </w:r>
    </w:p>
    <w:p w14:paraId="5F498830" w14:textId="77777777" w:rsidR="00B979D8" w:rsidRPr="003F3D12" w:rsidRDefault="00A63AFB" w:rsidP="00A63AFB">
      <w:pPr>
        <w:pStyle w:val="Kop1"/>
        <w:rPr>
          <w:rStyle w:val="Kop2Char"/>
        </w:rPr>
      </w:pPr>
      <w:bookmarkStart w:id="1" w:name="_Toc23427381"/>
      <w:r>
        <w:t>key findings</w:t>
      </w:r>
      <w:bookmarkEnd w:id="1"/>
    </w:p>
    <w:p w14:paraId="22FA84D0" w14:textId="7C3F921F" w:rsidR="00B979D8" w:rsidRPr="00A22CFE" w:rsidRDefault="00A63AFB" w:rsidP="00970F8D">
      <w:pPr>
        <w:pStyle w:val="Lijstnummering"/>
        <w:numPr>
          <w:ilvl w:val="0"/>
          <w:numId w:val="6"/>
        </w:numPr>
        <w:rPr>
          <w:b/>
          <w:bCs/>
          <w:i/>
          <w:iCs/>
        </w:rPr>
      </w:pPr>
      <w:r w:rsidRPr="00A22CFE">
        <w:rPr>
          <w:b/>
          <w:bCs/>
          <w:i/>
          <w:iCs/>
        </w:rPr>
        <w:t xml:space="preserve">Data </w:t>
      </w:r>
      <w:r w:rsidR="00970F8D" w:rsidRPr="00A22CFE">
        <w:rPr>
          <w:b/>
          <w:bCs/>
          <w:i/>
          <w:iCs/>
          <w:lang w:val="en-GB"/>
        </w:rPr>
        <w:t xml:space="preserve">structure </w:t>
      </w:r>
      <w:r w:rsidR="003965AE" w:rsidRPr="00A22CFE">
        <w:rPr>
          <w:b/>
          <w:bCs/>
          <w:i/>
          <w:iCs/>
          <w:lang w:val="en-GB"/>
        </w:rPr>
        <w:t>&amp; Data quality</w:t>
      </w:r>
    </w:p>
    <w:p w14:paraId="0A99DD37" w14:textId="007422B2" w:rsidR="00681F54" w:rsidRDefault="00970F8D" w:rsidP="00970F8D">
      <w:pPr>
        <w:pStyle w:val="Lijstnummering"/>
        <w:ind w:left="360"/>
        <w:rPr>
          <w:lang w:val="en-GB"/>
        </w:rPr>
      </w:pPr>
      <w:r w:rsidRPr="00A63AFB">
        <w:rPr>
          <w:lang w:val="en-GB"/>
        </w:rPr>
        <w:t xml:space="preserve">The used </w:t>
      </w:r>
      <w:r>
        <w:rPr>
          <w:lang w:val="en-GB"/>
        </w:rPr>
        <w:t>data</w:t>
      </w:r>
      <w:r w:rsidRPr="00A63AFB">
        <w:rPr>
          <w:lang w:val="en-GB"/>
        </w:rPr>
        <w:t xml:space="preserve">set for </w:t>
      </w:r>
      <w:r>
        <w:rPr>
          <w:lang w:val="en-GB"/>
        </w:rPr>
        <w:t>training</w:t>
      </w:r>
      <w:r w:rsidRPr="00A63AFB">
        <w:rPr>
          <w:lang w:val="en-GB"/>
        </w:rPr>
        <w:t xml:space="preserve"> the model consists out of </w:t>
      </w:r>
      <w:r w:rsidR="00E125BD">
        <w:rPr>
          <w:lang w:val="en-GB"/>
        </w:rPr>
        <w:t>9898</w:t>
      </w:r>
      <w:r w:rsidRPr="00A63AFB">
        <w:rPr>
          <w:lang w:val="en-GB"/>
        </w:rPr>
        <w:t xml:space="preserve"> xisting products and includes </w:t>
      </w:r>
      <w:r w:rsidR="00E125BD">
        <w:rPr>
          <w:lang w:val="en-GB"/>
        </w:rPr>
        <w:t>7</w:t>
      </w:r>
      <w:r w:rsidRPr="00A63AFB">
        <w:rPr>
          <w:lang w:val="en-GB"/>
        </w:rPr>
        <w:t>attributes (features).</w:t>
      </w:r>
      <w:r>
        <w:rPr>
          <w:lang w:val="en-GB"/>
        </w:rPr>
        <w:t xml:space="preserve"> </w:t>
      </w:r>
      <w:r w:rsidR="00E125BD">
        <w:rPr>
          <w:lang w:val="en-GB"/>
        </w:rPr>
        <w:t>The Dataset Complete Responses does not con</w:t>
      </w:r>
      <w:r>
        <w:rPr>
          <w:lang w:val="en-GB"/>
        </w:rPr>
        <w:t>tain missing data</w:t>
      </w:r>
      <w:r w:rsidR="00E125BD">
        <w:rPr>
          <w:lang w:val="en-GB"/>
        </w:rPr>
        <w:t xml:space="preserve">. </w:t>
      </w:r>
      <w:r>
        <w:rPr>
          <w:lang w:val="en-GB"/>
        </w:rPr>
        <w:t xml:space="preserve"> </w:t>
      </w:r>
      <w:r w:rsidR="00860156">
        <w:rPr>
          <w:lang w:val="en-GB"/>
        </w:rPr>
        <w:t>The datatypes of “Car”, “</w:t>
      </w:r>
      <w:proofErr w:type="spellStart"/>
      <w:r w:rsidR="00860156">
        <w:rPr>
          <w:lang w:val="en-GB"/>
        </w:rPr>
        <w:t>Zipcode</w:t>
      </w:r>
      <w:proofErr w:type="spellEnd"/>
      <w:r w:rsidR="00860156">
        <w:rPr>
          <w:lang w:val="en-GB"/>
        </w:rPr>
        <w:t>” and “Brand”</w:t>
      </w:r>
      <w:r w:rsidR="00B1582E">
        <w:rPr>
          <w:lang w:val="en-GB"/>
        </w:rPr>
        <w:t xml:space="preserve"> </w:t>
      </w:r>
      <w:r w:rsidR="00860156">
        <w:rPr>
          <w:lang w:val="en-GB"/>
        </w:rPr>
        <w:t xml:space="preserve">were changed to Integer </w:t>
      </w:r>
      <w:r w:rsidR="00B1582E">
        <w:rPr>
          <w:lang w:val="en-GB"/>
        </w:rPr>
        <w:t xml:space="preserve">using </w:t>
      </w:r>
      <w:proofErr w:type="spellStart"/>
      <w:r w:rsidR="00860156">
        <w:rPr>
          <w:lang w:val="en-GB"/>
        </w:rPr>
        <w:t>as.factor</w:t>
      </w:r>
      <w:proofErr w:type="spellEnd"/>
      <w:r w:rsidR="00860156">
        <w:rPr>
          <w:lang w:val="en-GB"/>
        </w:rPr>
        <w:t xml:space="preserve"> function. The datatype “</w:t>
      </w:r>
      <w:proofErr w:type="spellStart"/>
      <w:r w:rsidR="00860156">
        <w:rPr>
          <w:lang w:val="en-GB"/>
        </w:rPr>
        <w:t>elevel</w:t>
      </w:r>
      <w:proofErr w:type="spellEnd"/>
      <w:r w:rsidR="00860156">
        <w:rPr>
          <w:lang w:val="en-GB"/>
        </w:rPr>
        <w:t xml:space="preserve">” was changed to Integer using the </w:t>
      </w:r>
      <w:proofErr w:type="spellStart"/>
      <w:r w:rsidR="00860156">
        <w:rPr>
          <w:lang w:val="en-GB"/>
        </w:rPr>
        <w:t>as.ordered</w:t>
      </w:r>
      <w:proofErr w:type="spellEnd"/>
      <w:r w:rsidR="00860156">
        <w:rPr>
          <w:lang w:val="en-GB"/>
        </w:rPr>
        <w:t xml:space="preserve"> function. </w:t>
      </w:r>
      <w:r w:rsidR="00C5502B">
        <w:rPr>
          <w:lang w:val="en-GB"/>
        </w:rPr>
        <w:t>The data of “Salary”, ”Age”, “Credit”, “</w:t>
      </w:r>
      <w:proofErr w:type="spellStart"/>
      <w:r w:rsidR="00C5502B">
        <w:rPr>
          <w:lang w:val="en-GB"/>
        </w:rPr>
        <w:t>Zipcode</w:t>
      </w:r>
      <w:proofErr w:type="spellEnd"/>
      <w:r w:rsidR="00C5502B">
        <w:rPr>
          <w:lang w:val="en-GB"/>
        </w:rPr>
        <w:t>”, and “</w:t>
      </w:r>
      <w:proofErr w:type="spellStart"/>
      <w:r w:rsidR="00C5502B">
        <w:rPr>
          <w:lang w:val="en-GB"/>
        </w:rPr>
        <w:t>Elevel</w:t>
      </w:r>
      <w:proofErr w:type="spellEnd"/>
      <w:r w:rsidR="00C5502B">
        <w:rPr>
          <w:lang w:val="en-GB"/>
        </w:rPr>
        <w:t xml:space="preserve">” are equally distributed. Brand 1 </w:t>
      </w:r>
      <w:r w:rsidR="00A20176">
        <w:rPr>
          <w:lang w:val="en-GB"/>
        </w:rPr>
        <w:t>(</w:t>
      </w:r>
      <w:r w:rsidR="00B141D3">
        <w:rPr>
          <w:lang w:val="en-GB"/>
        </w:rPr>
        <w:t>6154</w:t>
      </w:r>
      <w:r w:rsidR="00A20176">
        <w:rPr>
          <w:lang w:val="en-GB"/>
        </w:rPr>
        <w:t>) is more sold then brand 0</w:t>
      </w:r>
      <w:r w:rsidR="00C5502B">
        <w:rPr>
          <w:lang w:val="en-GB"/>
        </w:rPr>
        <w:t xml:space="preserve"> </w:t>
      </w:r>
      <w:r w:rsidR="00A20176">
        <w:rPr>
          <w:lang w:val="en-GB"/>
        </w:rPr>
        <w:t>(3</w:t>
      </w:r>
      <w:r w:rsidR="00B141D3">
        <w:rPr>
          <w:lang w:val="en-GB"/>
        </w:rPr>
        <w:t>744</w:t>
      </w:r>
      <w:r w:rsidR="00A20176">
        <w:rPr>
          <w:lang w:val="en-GB"/>
        </w:rPr>
        <w:t xml:space="preserve">). See Appendix for related histograms. </w:t>
      </w:r>
      <w:r w:rsidR="00DB725F">
        <w:rPr>
          <w:lang w:val="en-GB"/>
        </w:rPr>
        <w:t xml:space="preserve">Running scatterplots based on various feature combinations it seems that there is a relation between the choice of brand and the features age and salary. See Appendix for </w:t>
      </w:r>
      <w:r w:rsidR="00BF614C">
        <w:rPr>
          <w:lang w:val="en-GB"/>
        </w:rPr>
        <w:t>the related scatterplot.</w:t>
      </w:r>
    </w:p>
    <w:p w14:paraId="084E4958" w14:textId="5551A12E" w:rsidR="00223C6E" w:rsidRDefault="00677B2A" w:rsidP="00970F8D">
      <w:pPr>
        <w:pStyle w:val="Lijstnummering"/>
        <w:ind w:left="360"/>
        <w:rPr>
          <w:lang w:val="en-GB"/>
        </w:rPr>
      </w:pPr>
      <w:r>
        <w:rPr>
          <w:lang w:val="en-GB"/>
        </w:rPr>
        <w:t>Furthermore reviewing the data in combination with a boxplot, it should be marked that the distribution of salary between brand 0 and 1 is significantly different. See Appendix.</w:t>
      </w:r>
    </w:p>
    <w:p w14:paraId="0DBEF535" w14:textId="71D1AC8C" w:rsidR="006A5A29" w:rsidRDefault="006A5A29" w:rsidP="00970F8D">
      <w:pPr>
        <w:pStyle w:val="Lijstnummering"/>
        <w:ind w:left="360"/>
        <w:rPr>
          <w:lang w:val="en-GB"/>
        </w:rPr>
      </w:pPr>
    </w:p>
    <w:p w14:paraId="13D55CD7" w14:textId="67EB9D9B" w:rsidR="006A5A29" w:rsidRPr="00A22CFE" w:rsidRDefault="007446A6" w:rsidP="006A5A29">
      <w:pPr>
        <w:pStyle w:val="Lijstnummering"/>
        <w:numPr>
          <w:ilvl w:val="0"/>
          <w:numId w:val="6"/>
        </w:numPr>
        <w:rPr>
          <w:b/>
          <w:bCs/>
          <w:i/>
          <w:iCs/>
          <w:lang w:val="en-GB"/>
        </w:rPr>
      </w:pPr>
      <w:r w:rsidRPr="00A22CFE">
        <w:rPr>
          <w:b/>
          <w:bCs/>
          <w:i/>
          <w:iCs/>
          <w:lang w:val="en-GB"/>
        </w:rPr>
        <w:t>Train and assess the models</w:t>
      </w:r>
    </w:p>
    <w:p w14:paraId="415DFB57" w14:textId="235EB1DC" w:rsidR="007C02EA" w:rsidRPr="00F864D6" w:rsidRDefault="00B04AE0" w:rsidP="002863D3">
      <w:pPr>
        <w:pStyle w:val="Lijstnummering"/>
        <w:ind w:left="360"/>
        <w:rPr>
          <w:lang w:val="en-GB"/>
        </w:rPr>
      </w:pPr>
      <w:r w:rsidRPr="00F864D6">
        <w:rPr>
          <w:lang w:val="en-GB"/>
        </w:rPr>
        <w:t xml:space="preserve">For predicting the </w:t>
      </w:r>
      <w:r w:rsidR="00677B2A">
        <w:rPr>
          <w:lang w:val="en-GB"/>
        </w:rPr>
        <w:t>brand that customers prefer</w:t>
      </w:r>
      <w:r w:rsidRPr="00F864D6">
        <w:rPr>
          <w:lang w:val="en-GB"/>
        </w:rPr>
        <w:t xml:space="preserve"> </w:t>
      </w:r>
      <w:r w:rsidR="00677B2A">
        <w:rPr>
          <w:lang w:val="en-GB"/>
        </w:rPr>
        <w:t>four</w:t>
      </w:r>
      <w:r w:rsidRPr="00F864D6">
        <w:rPr>
          <w:lang w:val="en-GB"/>
        </w:rPr>
        <w:t xml:space="preserve"> algorithms (</w:t>
      </w:r>
      <w:r w:rsidR="00677B2A">
        <w:rPr>
          <w:lang w:val="en-GB"/>
        </w:rPr>
        <w:t xml:space="preserve">C5.0, Random Forest, </w:t>
      </w:r>
      <w:r w:rsidRPr="00F864D6">
        <w:rPr>
          <w:lang w:val="en-GB"/>
        </w:rPr>
        <w:t>KNN</w:t>
      </w:r>
      <w:r w:rsidR="00677B2A">
        <w:rPr>
          <w:lang w:val="en-GB"/>
        </w:rPr>
        <w:t xml:space="preserve"> and</w:t>
      </w:r>
      <w:r w:rsidRPr="00F864D6">
        <w:rPr>
          <w:lang w:val="en-GB"/>
        </w:rPr>
        <w:t xml:space="preserve"> SVM) were used and assessed using the performance indicators </w:t>
      </w:r>
      <w:r w:rsidR="00677B2A">
        <w:rPr>
          <w:lang w:val="en-GB"/>
        </w:rPr>
        <w:t>Accuracy</w:t>
      </w:r>
      <w:r w:rsidRPr="00F864D6">
        <w:rPr>
          <w:lang w:val="en-GB"/>
        </w:rPr>
        <w:t xml:space="preserve"> and </w:t>
      </w:r>
      <w:r w:rsidR="00677B2A">
        <w:rPr>
          <w:lang w:val="en-GB"/>
        </w:rPr>
        <w:t>Kappa</w:t>
      </w:r>
      <w:r w:rsidRPr="00F864D6">
        <w:rPr>
          <w:lang w:val="en-GB"/>
        </w:rPr>
        <w:t xml:space="preserve">. </w:t>
      </w:r>
      <w:r w:rsidR="00C52DFC" w:rsidRPr="00F864D6">
        <w:rPr>
          <w:lang w:val="en-GB"/>
        </w:rPr>
        <w:t xml:space="preserve">The models were </w:t>
      </w:r>
      <w:r w:rsidR="002863D3">
        <w:rPr>
          <w:lang w:val="en-GB"/>
        </w:rPr>
        <w:t xml:space="preserve">trained on a set of 75% of the total dataset. Engineering was done based on </w:t>
      </w:r>
      <w:proofErr w:type="spellStart"/>
      <w:r w:rsidR="002863D3">
        <w:rPr>
          <w:lang w:val="en-GB"/>
        </w:rPr>
        <w:t>Tunelenght</w:t>
      </w:r>
      <w:proofErr w:type="spellEnd"/>
      <w:r w:rsidR="002863D3">
        <w:rPr>
          <w:lang w:val="en-GB"/>
        </w:rPr>
        <w:t xml:space="preserve"> (C5.0, KNN and SVM) and the </w:t>
      </w:r>
      <w:proofErr w:type="spellStart"/>
      <w:r w:rsidR="002863D3">
        <w:rPr>
          <w:lang w:val="en-GB"/>
        </w:rPr>
        <w:t>mtrygrid</w:t>
      </w:r>
      <w:proofErr w:type="spellEnd"/>
      <w:r w:rsidR="002863D3">
        <w:rPr>
          <w:lang w:val="en-GB"/>
        </w:rPr>
        <w:t xml:space="preserve"> for Random Forest.</w:t>
      </w:r>
      <w:r w:rsidR="002B6919" w:rsidRPr="00F864D6">
        <w:rPr>
          <w:lang w:val="en-GB"/>
        </w:rPr>
        <w:t xml:space="preserve"> </w:t>
      </w:r>
      <w:r w:rsidR="00FD6277" w:rsidRPr="00F864D6">
        <w:rPr>
          <w:lang w:val="en-GB"/>
        </w:rPr>
        <w:t xml:space="preserve">See below the result matrix </w:t>
      </w:r>
      <w:r w:rsidR="00982E63" w:rsidRPr="00F864D6">
        <w:rPr>
          <w:lang w:val="en-GB"/>
        </w:rPr>
        <w:t>regarding the algorithms</w:t>
      </w:r>
      <w:r w:rsidR="00834C88" w:rsidRPr="00F864D6">
        <w:rPr>
          <w:lang w:val="en-GB"/>
        </w:rPr>
        <w:t xml:space="preserve"> </w:t>
      </w:r>
      <w:r w:rsidR="008B7BA1" w:rsidRPr="00F864D6">
        <w:rPr>
          <w:lang w:val="en-GB"/>
        </w:rPr>
        <w:t>in combination with the performance metrics</w:t>
      </w:r>
      <w:r w:rsidR="004B2960" w:rsidRPr="00F864D6">
        <w:rPr>
          <w:lang w:val="en-GB"/>
        </w:rPr>
        <w:t xml:space="preserve"> </w:t>
      </w:r>
      <w:r w:rsidR="002863D3">
        <w:rPr>
          <w:lang w:val="en-GB"/>
        </w:rPr>
        <w:t xml:space="preserve">Accuracy and Kappa after running the prediction function on the </w:t>
      </w:r>
      <w:proofErr w:type="spellStart"/>
      <w:r w:rsidR="002863D3">
        <w:rPr>
          <w:lang w:val="en-GB"/>
        </w:rPr>
        <w:t>testset</w:t>
      </w:r>
      <w:proofErr w:type="spellEnd"/>
      <w:r w:rsidR="002863D3">
        <w:rPr>
          <w:lang w:val="en-GB"/>
        </w:rPr>
        <w:t xml:space="preserve"> (25% of total dataset)</w:t>
      </w:r>
      <w:r w:rsidR="004B2960" w:rsidRPr="00F864D6">
        <w:rPr>
          <w:lang w:val="en-GB"/>
        </w:rPr>
        <w:t>.</w:t>
      </w:r>
    </w:p>
    <w:tbl>
      <w:tblPr>
        <w:tblW w:w="3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400"/>
      </w:tblGrid>
      <w:tr w:rsidR="00A25BCC" w:rsidRPr="00A2649F" w14:paraId="32D07A79" w14:textId="77777777" w:rsidTr="00A25BCC">
        <w:trPr>
          <w:trHeight w:val="5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8A06CE" w14:textId="77777777" w:rsidR="00A25BCC" w:rsidRPr="00A2649F" w:rsidRDefault="00A25BCC" w:rsidP="00A2649F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 w:eastAsia="nl-NL"/>
              </w:rPr>
            </w:pP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BF69" w14:textId="77777777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2649F">
              <w:rPr>
                <w:rFonts w:ascii="Calibri" w:eastAsia="Times New Roman" w:hAnsi="Calibri" w:cs="Calibri"/>
                <w:color w:val="000000"/>
                <w:lang w:eastAsia="nl-NL"/>
              </w:rPr>
              <w:t>No Filter</w:t>
            </w:r>
          </w:p>
        </w:tc>
      </w:tr>
      <w:tr w:rsidR="00A25BCC" w:rsidRPr="00A2649F" w14:paraId="66F00DC1" w14:textId="77777777" w:rsidTr="00A25B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73B5F" w14:textId="77777777" w:rsidR="00A25BCC" w:rsidRPr="00A2649F" w:rsidRDefault="00A25BCC" w:rsidP="00A2649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2649F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D5399" w14:textId="7FEBC383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Accuracy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F53E" w14:textId="3CA7501A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Kappa</w:t>
            </w:r>
          </w:p>
        </w:tc>
      </w:tr>
      <w:tr w:rsidR="00A25BCC" w:rsidRPr="00A2649F" w14:paraId="189807CE" w14:textId="77777777" w:rsidTr="00A25BC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80F69" w14:textId="6D05C6E1" w:rsidR="00A25BCC" w:rsidRPr="00A2649F" w:rsidRDefault="00A25BCC" w:rsidP="00A2649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C5.0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3F8F3" w14:textId="476DB838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0,9215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258E5" w14:textId="4E0E803E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0,8348</w:t>
            </w:r>
          </w:p>
        </w:tc>
      </w:tr>
      <w:tr w:rsidR="00A25BCC" w:rsidRPr="00A2649F" w14:paraId="190AB5E1" w14:textId="77777777" w:rsidTr="00A25BC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9B21" w14:textId="3AFBF599" w:rsidR="00A25BCC" w:rsidRPr="00A2649F" w:rsidRDefault="00A25BCC" w:rsidP="00A2649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RF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7F7AF" w14:textId="134049C6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0,9223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E558" w14:textId="7186951C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2649F">
              <w:rPr>
                <w:rFonts w:ascii="Calibri" w:eastAsia="Times New Roman" w:hAnsi="Calibri" w:cs="Calibri"/>
                <w:color w:val="000000"/>
                <w:lang w:val="en-GB" w:eastAsia="nl-NL"/>
              </w:rPr>
              <w:t>0,8</w:t>
            </w: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357</w:t>
            </w:r>
          </w:p>
        </w:tc>
      </w:tr>
      <w:tr w:rsidR="00A25BCC" w:rsidRPr="00A2649F" w14:paraId="5678C782" w14:textId="77777777" w:rsidTr="00A25BC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42C4" w14:textId="7A660485" w:rsidR="00A25BCC" w:rsidRPr="00A2649F" w:rsidRDefault="00A25BCC" w:rsidP="00A2649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Knn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E44B9" w14:textId="540D7097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0,6546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6026" w14:textId="65EC82E4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0,2095</w:t>
            </w:r>
          </w:p>
        </w:tc>
      </w:tr>
      <w:tr w:rsidR="00A25BCC" w:rsidRPr="00A2649F" w14:paraId="243D4168" w14:textId="77777777" w:rsidTr="00A25B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B1F8" w14:textId="0AF4BF2D" w:rsidR="00A25BCC" w:rsidRPr="00A2649F" w:rsidRDefault="00A25BCC" w:rsidP="00A2649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2649F">
              <w:rPr>
                <w:rFonts w:ascii="Calibri" w:eastAsia="Times New Roman" w:hAnsi="Calibri" w:cs="Calibri"/>
                <w:color w:val="000000"/>
                <w:lang w:eastAsia="nl-NL"/>
              </w:rPr>
              <w:t>Svm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7EF0" w14:textId="75EE94D9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0,6216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A32A" w14:textId="42F2F57B" w:rsidR="00A25BCC" w:rsidRPr="00A2649F" w:rsidRDefault="00A25BCC" w:rsidP="00A2649F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2649F">
              <w:rPr>
                <w:rFonts w:ascii="Calibri" w:eastAsia="Times New Roman" w:hAnsi="Calibri" w:cs="Calibri"/>
                <w:color w:val="000000"/>
                <w:lang w:eastAsia="nl-NL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000</w:t>
            </w:r>
          </w:p>
        </w:tc>
      </w:tr>
    </w:tbl>
    <w:p w14:paraId="5CE19BE1" w14:textId="77777777" w:rsidR="00681F54" w:rsidRDefault="00681F54" w:rsidP="00970F8D">
      <w:pPr>
        <w:pStyle w:val="Lijstnummering"/>
        <w:ind w:left="360"/>
        <w:rPr>
          <w:lang w:val="en-GB"/>
        </w:rPr>
      </w:pPr>
    </w:p>
    <w:p w14:paraId="7FC5DE33" w14:textId="222872F5" w:rsidR="00970F8D" w:rsidRDefault="002D11F7" w:rsidP="00970F8D">
      <w:pPr>
        <w:pStyle w:val="Lijstnummering"/>
        <w:ind w:left="360"/>
        <w:rPr>
          <w:lang w:val="en-GB"/>
        </w:rPr>
      </w:pPr>
      <w:r>
        <w:rPr>
          <w:lang w:val="en-GB"/>
        </w:rPr>
        <w:t xml:space="preserve">It seems that </w:t>
      </w:r>
      <w:r w:rsidR="001A120C">
        <w:rPr>
          <w:lang w:val="en-GB"/>
        </w:rPr>
        <w:t xml:space="preserve">algorithm </w:t>
      </w:r>
      <w:r w:rsidR="002863D3">
        <w:rPr>
          <w:lang w:val="en-GB"/>
        </w:rPr>
        <w:t>RF</w:t>
      </w:r>
      <w:r w:rsidR="001A120C">
        <w:rPr>
          <w:lang w:val="en-GB"/>
        </w:rPr>
        <w:t xml:space="preserve"> will </w:t>
      </w:r>
      <w:r w:rsidR="007678EA">
        <w:rPr>
          <w:lang w:val="en-GB"/>
        </w:rPr>
        <w:t xml:space="preserve">predict the </w:t>
      </w:r>
      <w:r w:rsidR="002863D3">
        <w:rPr>
          <w:lang w:val="en-GB"/>
        </w:rPr>
        <w:t>“Brand”</w:t>
      </w:r>
      <w:r w:rsidR="007678EA">
        <w:rPr>
          <w:lang w:val="en-GB"/>
        </w:rPr>
        <w:t xml:space="preserve"> </w:t>
      </w:r>
      <w:r w:rsidR="008B286E">
        <w:rPr>
          <w:lang w:val="en-GB"/>
        </w:rPr>
        <w:t xml:space="preserve">most accurate </w:t>
      </w:r>
      <w:r w:rsidR="00D4533B">
        <w:rPr>
          <w:lang w:val="en-GB"/>
        </w:rPr>
        <w:t xml:space="preserve">based on the used metrics. </w:t>
      </w:r>
    </w:p>
    <w:p w14:paraId="04CEF347" w14:textId="23894CA3" w:rsidR="00900745" w:rsidRPr="00970F8D" w:rsidRDefault="00900745" w:rsidP="00970F8D">
      <w:pPr>
        <w:pStyle w:val="Lijstnummering"/>
        <w:ind w:left="360"/>
        <w:rPr>
          <w:lang w:val="en-GB"/>
        </w:rPr>
      </w:pPr>
      <w:r>
        <w:rPr>
          <w:lang w:val="en-GB"/>
        </w:rPr>
        <w:t xml:space="preserve">Using the </w:t>
      </w:r>
      <w:proofErr w:type="spellStart"/>
      <w:r>
        <w:rPr>
          <w:lang w:val="en-GB"/>
        </w:rPr>
        <w:t>VarImp</w:t>
      </w:r>
      <w:proofErr w:type="spellEnd"/>
      <w:r>
        <w:rPr>
          <w:lang w:val="en-GB"/>
        </w:rPr>
        <w:t xml:space="preserve"> function it shows that the features “Salary” and “Age” </w:t>
      </w:r>
      <w:r w:rsidR="00E52F8E">
        <w:rPr>
          <w:lang w:val="en-GB"/>
        </w:rPr>
        <w:t xml:space="preserve">correlate most with the predicted feature “Brand”. See appendix for overview of the </w:t>
      </w:r>
      <w:proofErr w:type="spellStart"/>
      <w:r w:rsidR="00E52F8E">
        <w:rPr>
          <w:lang w:val="en-GB"/>
        </w:rPr>
        <w:t>VarImp</w:t>
      </w:r>
      <w:proofErr w:type="spellEnd"/>
      <w:r w:rsidR="00E52F8E">
        <w:rPr>
          <w:lang w:val="en-GB"/>
        </w:rPr>
        <w:t xml:space="preserve"> for the RF model.</w:t>
      </w:r>
    </w:p>
    <w:p w14:paraId="64EA4508" w14:textId="51B512A0" w:rsidR="00970F8D" w:rsidRDefault="00970F8D" w:rsidP="00970F8D">
      <w:pPr>
        <w:pStyle w:val="Lijstnummering"/>
        <w:ind w:left="360"/>
        <w:rPr>
          <w:lang w:val="en-GB"/>
        </w:rPr>
      </w:pPr>
    </w:p>
    <w:p w14:paraId="2A986E9A" w14:textId="18B533EC" w:rsidR="008612E7" w:rsidRDefault="008612E7" w:rsidP="00970F8D">
      <w:pPr>
        <w:pStyle w:val="Lijstnummering"/>
        <w:ind w:left="360"/>
        <w:rPr>
          <w:lang w:val="en-GB"/>
        </w:rPr>
      </w:pPr>
    </w:p>
    <w:p w14:paraId="7A95AE89" w14:textId="5B55BAC0" w:rsidR="00732723" w:rsidRDefault="00732723" w:rsidP="00970F8D">
      <w:pPr>
        <w:pStyle w:val="Lijstnummering"/>
        <w:ind w:left="360"/>
        <w:rPr>
          <w:lang w:val="en-GB"/>
        </w:rPr>
      </w:pPr>
    </w:p>
    <w:p w14:paraId="02EA30B2" w14:textId="77777777" w:rsidR="00732723" w:rsidRDefault="00732723" w:rsidP="00970F8D">
      <w:pPr>
        <w:pStyle w:val="Lijstnummering"/>
        <w:ind w:left="360"/>
        <w:rPr>
          <w:lang w:val="en-GB"/>
        </w:rPr>
      </w:pPr>
    </w:p>
    <w:p w14:paraId="542E8289" w14:textId="303565B4" w:rsidR="008612E7" w:rsidRPr="00A22CFE" w:rsidRDefault="00E52F8E" w:rsidP="00793218">
      <w:pPr>
        <w:pStyle w:val="Lijstnummering"/>
        <w:numPr>
          <w:ilvl w:val="0"/>
          <w:numId w:val="6"/>
        </w:num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lastRenderedPageBreak/>
        <w:t>Brand prediction</w:t>
      </w:r>
      <w:r w:rsidR="001001B9" w:rsidRPr="00A22CFE">
        <w:rPr>
          <w:b/>
          <w:bCs/>
          <w:i/>
          <w:iCs/>
          <w:lang w:val="en-GB"/>
        </w:rPr>
        <w:t xml:space="preserve"> </w:t>
      </w:r>
      <w:r w:rsidR="004B19CE" w:rsidRPr="00A22CFE">
        <w:rPr>
          <w:b/>
          <w:bCs/>
          <w:i/>
          <w:iCs/>
          <w:lang w:val="en-GB"/>
        </w:rPr>
        <w:t>using the selected model</w:t>
      </w:r>
    </w:p>
    <w:p w14:paraId="0544B1DF" w14:textId="0A1A0B67" w:rsidR="00701FAE" w:rsidRPr="00F83C42" w:rsidRDefault="00000CFB" w:rsidP="00E52F8E">
      <w:pPr>
        <w:pStyle w:val="Lijstnummering"/>
        <w:ind w:left="360"/>
        <w:rPr>
          <w:lang w:val="en-GB"/>
        </w:rPr>
      </w:pPr>
      <w:r w:rsidRPr="00F864D6">
        <w:rPr>
          <w:lang w:val="en-GB"/>
        </w:rPr>
        <w:t xml:space="preserve">The </w:t>
      </w:r>
      <w:r w:rsidR="00E52F8E">
        <w:rPr>
          <w:lang w:val="en-GB"/>
        </w:rPr>
        <w:t xml:space="preserve">“Brand” prediction has been </w:t>
      </w:r>
      <w:r w:rsidR="00C1423E" w:rsidRPr="00F864D6">
        <w:rPr>
          <w:lang w:val="en-GB"/>
        </w:rPr>
        <w:t xml:space="preserve">based on the </w:t>
      </w:r>
      <w:r w:rsidR="00C30AB2" w:rsidRPr="00F864D6">
        <w:rPr>
          <w:lang w:val="en-GB"/>
        </w:rPr>
        <w:t>algorithm with the best performance metrics</w:t>
      </w:r>
      <w:r w:rsidR="00C773DA" w:rsidRPr="00F864D6">
        <w:rPr>
          <w:lang w:val="en-GB"/>
        </w:rPr>
        <w:t xml:space="preserve">; </w:t>
      </w:r>
      <w:r w:rsidR="00732723">
        <w:rPr>
          <w:lang w:val="en-GB"/>
        </w:rPr>
        <w:t>Random Forest</w:t>
      </w:r>
      <w:r w:rsidR="00C773DA" w:rsidRPr="00F864D6">
        <w:rPr>
          <w:lang w:val="en-GB"/>
        </w:rPr>
        <w:t>.</w:t>
      </w:r>
      <w:r w:rsidR="002029CB" w:rsidRPr="00F864D6">
        <w:rPr>
          <w:lang w:val="en-GB"/>
        </w:rPr>
        <w:t xml:space="preserve"> </w:t>
      </w:r>
      <w:r w:rsidR="00A82EAC" w:rsidRPr="00F864D6">
        <w:rPr>
          <w:lang w:val="en-GB"/>
        </w:rPr>
        <w:t xml:space="preserve">We used this model </w:t>
      </w:r>
    </w:p>
    <w:p w14:paraId="0A674383" w14:textId="77777777" w:rsidR="00B979D8" w:rsidRPr="00970F8D" w:rsidRDefault="00327D9B">
      <w:pPr>
        <w:pStyle w:val="Kop1"/>
        <w:rPr>
          <w:lang w:val="en-GB"/>
        </w:rPr>
      </w:pPr>
      <w:bookmarkStart w:id="2" w:name="_Toc23427382"/>
      <w:r w:rsidRPr="00970F8D">
        <w:rPr>
          <w:lang w:val="en-GB"/>
        </w:rPr>
        <w:t>Conclusion</w:t>
      </w:r>
      <w:bookmarkEnd w:id="2"/>
    </w:p>
    <w:p w14:paraId="1018EE87" w14:textId="77777777" w:rsidR="00D93701" w:rsidRPr="00F83C42" w:rsidRDefault="00D93701" w:rsidP="00A40744">
      <w:pPr>
        <w:rPr>
          <w:lang w:val="en-GB"/>
        </w:rPr>
      </w:pPr>
    </w:p>
    <w:p w14:paraId="2783729B" w14:textId="77777777" w:rsidR="00A63AFB" w:rsidRPr="00F83C42" w:rsidRDefault="00A63AFB" w:rsidP="00A40744">
      <w:pPr>
        <w:rPr>
          <w:lang w:val="en-GB"/>
        </w:rPr>
      </w:pPr>
    </w:p>
    <w:p w14:paraId="78D07BAC" w14:textId="77777777" w:rsidR="00A63AFB" w:rsidRPr="00F83C42" w:rsidRDefault="00A63AFB" w:rsidP="00A40744">
      <w:pPr>
        <w:rPr>
          <w:lang w:val="en-GB"/>
        </w:rPr>
      </w:pPr>
    </w:p>
    <w:p w14:paraId="71256DBE" w14:textId="77777777" w:rsidR="00A63AFB" w:rsidRPr="00F83C42" w:rsidRDefault="00A63AFB" w:rsidP="00A40744">
      <w:pPr>
        <w:rPr>
          <w:lang w:val="en-GB"/>
        </w:rPr>
      </w:pPr>
    </w:p>
    <w:p w14:paraId="43F00065" w14:textId="77777777" w:rsidR="00A63AFB" w:rsidRPr="00F83C42" w:rsidRDefault="00A63AFB" w:rsidP="00A40744">
      <w:pPr>
        <w:rPr>
          <w:lang w:val="en-GB"/>
        </w:rPr>
      </w:pPr>
    </w:p>
    <w:p w14:paraId="694BEB98" w14:textId="77777777" w:rsidR="00A63AFB" w:rsidRPr="00F83C42" w:rsidRDefault="00A63AFB" w:rsidP="00A40744">
      <w:pPr>
        <w:rPr>
          <w:lang w:val="en-GB"/>
        </w:rPr>
      </w:pPr>
    </w:p>
    <w:p w14:paraId="209A1C4F" w14:textId="77777777" w:rsidR="00A63AFB" w:rsidRPr="00F83C42" w:rsidRDefault="00A63AFB" w:rsidP="00A40744">
      <w:pPr>
        <w:rPr>
          <w:lang w:val="en-GB"/>
        </w:rPr>
      </w:pPr>
    </w:p>
    <w:p w14:paraId="533CC05D" w14:textId="77777777" w:rsidR="00A63AFB" w:rsidRPr="00F83C42" w:rsidRDefault="00A63AFB" w:rsidP="00A40744">
      <w:pPr>
        <w:rPr>
          <w:lang w:val="en-GB"/>
        </w:rPr>
      </w:pPr>
    </w:p>
    <w:p w14:paraId="5CAC9C6E" w14:textId="77777777" w:rsidR="00A63AFB" w:rsidRPr="00F83C42" w:rsidRDefault="00A63AFB" w:rsidP="00A40744">
      <w:pPr>
        <w:rPr>
          <w:lang w:val="en-GB"/>
        </w:rPr>
      </w:pPr>
    </w:p>
    <w:p w14:paraId="64FA1056" w14:textId="033F55DF" w:rsidR="00D93701" w:rsidRDefault="00D93701" w:rsidP="00A40744">
      <w:pPr>
        <w:rPr>
          <w:lang w:val="en-GB"/>
        </w:rPr>
      </w:pPr>
    </w:p>
    <w:p w14:paraId="2FCE03FC" w14:textId="0D7BA854" w:rsidR="00B4680C" w:rsidRDefault="00B4680C" w:rsidP="00A40744">
      <w:pPr>
        <w:rPr>
          <w:lang w:val="en-GB"/>
        </w:rPr>
      </w:pPr>
    </w:p>
    <w:p w14:paraId="5BF55776" w14:textId="6E292581" w:rsidR="00B4680C" w:rsidRDefault="00B4680C" w:rsidP="00A40744">
      <w:pPr>
        <w:rPr>
          <w:lang w:val="en-GB"/>
        </w:rPr>
      </w:pPr>
    </w:p>
    <w:p w14:paraId="3B90A553" w14:textId="37232484" w:rsidR="00B4680C" w:rsidRDefault="00B4680C" w:rsidP="00A40744">
      <w:pPr>
        <w:rPr>
          <w:lang w:val="en-GB"/>
        </w:rPr>
      </w:pPr>
    </w:p>
    <w:p w14:paraId="5A3C9ABE" w14:textId="12CDB81D" w:rsidR="00B4680C" w:rsidRDefault="00B4680C" w:rsidP="00A40744">
      <w:pPr>
        <w:rPr>
          <w:lang w:val="en-GB"/>
        </w:rPr>
      </w:pPr>
    </w:p>
    <w:p w14:paraId="791CF0D2" w14:textId="664FA2A5" w:rsidR="00E52F8E" w:rsidRDefault="00E52F8E" w:rsidP="00A40744">
      <w:pPr>
        <w:rPr>
          <w:lang w:val="en-GB"/>
        </w:rPr>
      </w:pPr>
    </w:p>
    <w:p w14:paraId="181F859C" w14:textId="513240FC" w:rsidR="00E52F8E" w:rsidRDefault="00E52F8E" w:rsidP="00A40744">
      <w:pPr>
        <w:rPr>
          <w:lang w:val="en-GB"/>
        </w:rPr>
      </w:pPr>
    </w:p>
    <w:p w14:paraId="0FF3EE53" w14:textId="30DDB45C" w:rsidR="00E52F8E" w:rsidRDefault="00E52F8E" w:rsidP="00A40744">
      <w:pPr>
        <w:rPr>
          <w:lang w:val="en-GB"/>
        </w:rPr>
      </w:pPr>
    </w:p>
    <w:p w14:paraId="445D02EA" w14:textId="3A998C26" w:rsidR="00E52F8E" w:rsidRDefault="00E52F8E" w:rsidP="00A40744">
      <w:pPr>
        <w:rPr>
          <w:lang w:val="en-GB"/>
        </w:rPr>
      </w:pPr>
    </w:p>
    <w:p w14:paraId="2FA26625" w14:textId="0C5AE5C5" w:rsidR="00E52F8E" w:rsidRDefault="00E52F8E" w:rsidP="00A40744">
      <w:pPr>
        <w:rPr>
          <w:lang w:val="en-GB"/>
        </w:rPr>
      </w:pPr>
    </w:p>
    <w:p w14:paraId="162D7C07" w14:textId="4285167B" w:rsidR="00E52F8E" w:rsidRDefault="00E52F8E" w:rsidP="00A40744">
      <w:pPr>
        <w:rPr>
          <w:lang w:val="en-GB"/>
        </w:rPr>
      </w:pPr>
    </w:p>
    <w:p w14:paraId="06BC373E" w14:textId="569562ED" w:rsidR="00E52F8E" w:rsidRDefault="00E52F8E" w:rsidP="00A40744">
      <w:pPr>
        <w:rPr>
          <w:lang w:val="en-GB"/>
        </w:rPr>
      </w:pPr>
    </w:p>
    <w:p w14:paraId="3C010CC4" w14:textId="77777777" w:rsidR="00E52F8E" w:rsidRDefault="00E52F8E" w:rsidP="00A40744">
      <w:pPr>
        <w:rPr>
          <w:lang w:val="en-GB"/>
        </w:rPr>
      </w:pPr>
    </w:p>
    <w:p w14:paraId="025908AD" w14:textId="77777777" w:rsidR="00CC023E" w:rsidRDefault="00CC023E" w:rsidP="00D93701">
      <w:pPr>
        <w:pStyle w:val="Kop1"/>
        <w:rPr>
          <w:lang w:val="en-GB"/>
        </w:rPr>
      </w:pPr>
      <w:bookmarkStart w:id="3" w:name="_Toc23427383"/>
    </w:p>
    <w:p w14:paraId="3D96F680" w14:textId="77777777" w:rsidR="00CC023E" w:rsidRDefault="00CC023E" w:rsidP="00D93701">
      <w:pPr>
        <w:pStyle w:val="Kop1"/>
        <w:rPr>
          <w:lang w:val="en-GB"/>
        </w:rPr>
      </w:pPr>
    </w:p>
    <w:p w14:paraId="10BB81A6" w14:textId="77777777" w:rsidR="00CC023E" w:rsidRDefault="00CC023E" w:rsidP="00D93701">
      <w:pPr>
        <w:pStyle w:val="Kop1"/>
        <w:rPr>
          <w:lang w:val="en-GB"/>
        </w:rPr>
      </w:pPr>
    </w:p>
    <w:p w14:paraId="68518E0E" w14:textId="046989BC" w:rsidR="00D93701" w:rsidRDefault="00D93701" w:rsidP="00D93701">
      <w:pPr>
        <w:pStyle w:val="Kop1"/>
        <w:rPr>
          <w:lang w:val="en-GB"/>
        </w:rPr>
      </w:pPr>
      <w:r w:rsidRPr="00F83C42">
        <w:rPr>
          <w:lang w:val="en-GB"/>
        </w:rPr>
        <w:lastRenderedPageBreak/>
        <w:t>Appendix</w:t>
      </w:r>
      <w:bookmarkEnd w:id="3"/>
    </w:p>
    <w:p w14:paraId="065A4468" w14:textId="77777777" w:rsidR="006F2EAD" w:rsidRDefault="006F2EAD" w:rsidP="006F2EAD">
      <w:pPr>
        <w:rPr>
          <w:lang w:val="en-GB"/>
        </w:rPr>
      </w:pPr>
      <w:r>
        <w:rPr>
          <w:lang w:val="en-GB"/>
        </w:rPr>
        <w:t>APPENDIX</w:t>
      </w:r>
    </w:p>
    <w:p w14:paraId="4FFF019A" w14:textId="77777777" w:rsidR="006F2EAD" w:rsidRDefault="006F2EAD" w:rsidP="006F2EAD">
      <w:pPr>
        <w:rPr>
          <w:lang w:val="en-GB"/>
        </w:rPr>
      </w:pP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data;</w:t>
      </w:r>
    </w:p>
    <w:p w14:paraId="04ED5727" w14:textId="77777777" w:rsidR="006F2EAD" w:rsidRDefault="006F2EAD" w:rsidP="006F2EAD">
      <w:pPr>
        <w:rPr>
          <w:lang w:val="en-GB"/>
        </w:rPr>
      </w:pPr>
    </w:p>
    <w:p w14:paraId="20351D5B" w14:textId="77777777" w:rsidR="006F2EAD" w:rsidRDefault="006F2EAD" w:rsidP="006F2EAD">
      <w:pPr>
        <w:rPr>
          <w:lang w:val="en-GB"/>
        </w:rPr>
      </w:pPr>
      <w:r>
        <w:rPr>
          <w:lang w:val="en-GB"/>
        </w:rPr>
        <w:t>Histograms;</w:t>
      </w:r>
    </w:p>
    <w:p w14:paraId="30B3E9A7" w14:textId="77777777" w:rsidR="006F2EAD" w:rsidRDefault="006F2EAD" w:rsidP="006F2EAD">
      <w:pPr>
        <w:rPr>
          <w:lang w:val="en-GB"/>
        </w:rPr>
      </w:pPr>
      <w:r>
        <w:rPr>
          <w:noProof/>
        </w:rPr>
        <w:drawing>
          <wp:inline distT="0" distB="0" distL="0" distR="0" wp14:anchorId="50815E40" wp14:editId="0E09AF98">
            <wp:extent cx="3758045" cy="1968500"/>
            <wp:effectExtent l="19050" t="19050" r="13970" b="1270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132" cy="1976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76AFD" w14:textId="77777777" w:rsidR="006F2EAD" w:rsidRDefault="006F2EAD" w:rsidP="006F2EAD">
      <w:pPr>
        <w:rPr>
          <w:lang w:val="en-GB"/>
        </w:rPr>
      </w:pPr>
      <w:r>
        <w:rPr>
          <w:noProof/>
        </w:rPr>
        <w:drawing>
          <wp:inline distT="0" distB="0" distL="0" distR="0" wp14:anchorId="24A214BD" wp14:editId="79026B2D">
            <wp:extent cx="3757930" cy="1813516"/>
            <wp:effectExtent l="19050" t="19050" r="13970" b="158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882" cy="18216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700BAD" w14:textId="77777777" w:rsidR="006F2EAD" w:rsidRDefault="006F2EAD" w:rsidP="006F2EAD">
      <w:pPr>
        <w:rPr>
          <w:lang w:val="en-GB"/>
        </w:rPr>
      </w:pPr>
      <w:r>
        <w:rPr>
          <w:noProof/>
        </w:rPr>
        <w:drawing>
          <wp:inline distT="0" distB="0" distL="0" distR="0" wp14:anchorId="6CD6995A" wp14:editId="7FC60335">
            <wp:extent cx="3774831" cy="1752600"/>
            <wp:effectExtent l="19050" t="19050" r="16510" b="190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322" cy="1761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7CECA7" w14:textId="77777777" w:rsidR="006F2EAD" w:rsidRDefault="006F2EAD" w:rsidP="006F2EA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A760FA6" wp14:editId="4E4335D6">
            <wp:extent cx="3774440" cy="1784872"/>
            <wp:effectExtent l="19050" t="19050" r="16510" b="2540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19" cy="1795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8F8AF9" w14:textId="77777777" w:rsidR="006F2EAD" w:rsidRDefault="006F2EAD" w:rsidP="006F2EAD">
      <w:pPr>
        <w:rPr>
          <w:lang w:val="en-GB"/>
        </w:rPr>
      </w:pPr>
      <w:r>
        <w:rPr>
          <w:noProof/>
        </w:rPr>
        <w:drawing>
          <wp:inline distT="0" distB="0" distL="0" distR="0" wp14:anchorId="0375271E" wp14:editId="406A4B3E">
            <wp:extent cx="3864334" cy="1743040"/>
            <wp:effectExtent l="19050" t="19050" r="22225" b="1016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553" cy="17611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D35728" w14:textId="77777777" w:rsidR="006F2EAD" w:rsidRDefault="006F2EAD" w:rsidP="006F2EAD">
      <w:pPr>
        <w:rPr>
          <w:lang w:val="en-GB"/>
        </w:rPr>
      </w:pPr>
    </w:p>
    <w:p w14:paraId="0DC39E88" w14:textId="77777777" w:rsidR="006F2EAD" w:rsidRDefault="006F2EAD" w:rsidP="006F2EAD">
      <w:pPr>
        <w:rPr>
          <w:lang w:val="en-GB"/>
        </w:rPr>
      </w:pPr>
    </w:p>
    <w:p w14:paraId="24A58AC5" w14:textId="77777777" w:rsidR="006F2EAD" w:rsidRDefault="006F2EAD" w:rsidP="006F2EAD">
      <w:pPr>
        <w:rPr>
          <w:lang w:val="en-GB"/>
        </w:rPr>
      </w:pPr>
      <w:proofErr w:type="spellStart"/>
      <w:r>
        <w:rPr>
          <w:lang w:val="en-GB"/>
        </w:rPr>
        <w:t>Bargraph</w:t>
      </w:r>
      <w:proofErr w:type="spellEnd"/>
      <w:r>
        <w:rPr>
          <w:lang w:val="en-GB"/>
        </w:rPr>
        <w:t xml:space="preserve"> Brand count</w:t>
      </w:r>
    </w:p>
    <w:p w14:paraId="7DC9665A" w14:textId="77777777" w:rsidR="006F2EAD" w:rsidRDefault="006F2EAD" w:rsidP="006F2EAD">
      <w:pPr>
        <w:rPr>
          <w:lang w:val="en-GB"/>
        </w:rPr>
      </w:pPr>
      <w:r>
        <w:rPr>
          <w:noProof/>
        </w:rPr>
        <w:drawing>
          <wp:inline distT="0" distB="0" distL="0" distR="0" wp14:anchorId="48D55CD8" wp14:editId="3C57A3B5">
            <wp:extent cx="5760720" cy="28092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9324" w14:textId="77777777" w:rsidR="006F2EAD" w:rsidRDefault="006F2EAD" w:rsidP="006F2EAD">
      <w:pPr>
        <w:rPr>
          <w:lang w:val="en-GB"/>
        </w:rPr>
      </w:pPr>
    </w:p>
    <w:p w14:paraId="70E19D13" w14:textId="77777777" w:rsidR="006F2EAD" w:rsidRDefault="006F2EAD" w:rsidP="006F2EAD">
      <w:pPr>
        <w:rPr>
          <w:lang w:val="en-GB"/>
        </w:rPr>
      </w:pPr>
    </w:p>
    <w:p w14:paraId="1A53C94E" w14:textId="77777777" w:rsidR="006F2EAD" w:rsidRDefault="006F2EAD" w:rsidP="006F2EAD">
      <w:pPr>
        <w:rPr>
          <w:lang w:val="en-GB"/>
        </w:rPr>
      </w:pPr>
    </w:p>
    <w:p w14:paraId="1B5E824A" w14:textId="0301FFDC" w:rsidR="006F2EAD" w:rsidRDefault="006F2EAD" w:rsidP="006F2EAD">
      <w:pPr>
        <w:rPr>
          <w:lang w:val="en-GB"/>
        </w:rPr>
      </w:pPr>
    </w:p>
    <w:p w14:paraId="7EC14601" w14:textId="57A77F36" w:rsidR="00CC023E" w:rsidRDefault="00CC023E" w:rsidP="006F2EAD">
      <w:pPr>
        <w:rPr>
          <w:lang w:val="en-GB"/>
        </w:rPr>
      </w:pPr>
    </w:p>
    <w:p w14:paraId="4FC82C48" w14:textId="77777777" w:rsidR="00CC023E" w:rsidRDefault="00CC023E" w:rsidP="006F2EAD">
      <w:pPr>
        <w:rPr>
          <w:lang w:val="en-GB"/>
        </w:rPr>
      </w:pPr>
    </w:p>
    <w:p w14:paraId="13B91944" w14:textId="77777777" w:rsidR="006F2EAD" w:rsidRDefault="006F2EAD" w:rsidP="006F2EAD">
      <w:pPr>
        <w:rPr>
          <w:lang w:val="en-GB"/>
        </w:rPr>
      </w:pPr>
      <w:r>
        <w:rPr>
          <w:lang w:val="en-GB"/>
        </w:rPr>
        <w:lastRenderedPageBreak/>
        <w:t>Scatterplot Age, Salary and brand</w:t>
      </w:r>
    </w:p>
    <w:p w14:paraId="3F0B0B03" w14:textId="77777777" w:rsidR="006F2EAD" w:rsidRDefault="006F2EAD" w:rsidP="006F2EAD">
      <w:pPr>
        <w:rPr>
          <w:lang w:val="en-GB"/>
        </w:rPr>
      </w:pPr>
      <w:r>
        <w:rPr>
          <w:noProof/>
        </w:rPr>
        <w:drawing>
          <wp:inline distT="0" distB="0" distL="0" distR="0" wp14:anchorId="09303D69" wp14:editId="1AB092C7">
            <wp:extent cx="5760720" cy="2897505"/>
            <wp:effectExtent l="19050" t="19050" r="11430" b="171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24C9B" w14:textId="77777777" w:rsidR="006F2EAD" w:rsidRDefault="006F2EAD" w:rsidP="006F2EAD">
      <w:pPr>
        <w:rPr>
          <w:lang w:val="en-GB"/>
        </w:rPr>
      </w:pPr>
    </w:p>
    <w:p w14:paraId="443199F8" w14:textId="77777777" w:rsidR="006F2EAD" w:rsidRDefault="006F2EAD" w:rsidP="006F2EAD">
      <w:pPr>
        <w:rPr>
          <w:lang w:val="en-GB"/>
        </w:rPr>
      </w:pPr>
      <w:r>
        <w:rPr>
          <w:lang w:val="en-GB"/>
        </w:rPr>
        <w:t>Boxplot Brand – Salary</w:t>
      </w:r>
    </w:p>
    <w:p w14:paraId="3DEC99C2" w14:textId="77777777" w:rsidR="006F2EAD" w:rsidRDefault="006F2EAD" w:rsidP="006F2EAD">
      <w:pPr>
        <w:rPr>
          <w:lang w:val="en-GB"/>
        </w:rPr>
      </w:pPr>
      <w:r>
        <w:rPr>
          <w:noProof/>
        </w:rPr>
        <w:drawing>
          <wp:inline distT="0" distB="0" distL="0" distR="0" wp14:anchorId="02FBA786" wp14:editId="0B56813F">
            <wp:extent cx="5760720" cy="2842260"/>
            <wp:effectExtent l="19050" t="19050" r="11430" b="1524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37913" w14:textId="77777777" w:rsidR="006F2EAD" w:rsidRDefault="006F2EAD" w:rsidP="006F2EAD">
      <w:pPr>
        <w:rPr>
          <w:lang w:val="en-GB"/>
        </w:rPr>
      </w:pPr>
    </w:p>
    <w:p w14:paraId="23D8A053" w14:textId="77777777" w:rsidR="006F2EAD" w:rsidRDefault="006F2EAD" w:rsidP="006F2EAD">
      <w:pPr>
        <w:rPr>
          <w:lang w:val="en-GB"/>
        </w:rPr>
      </w:pPr>
    </w:p>
    <w:p w14:paraId="488B6280" w14:textId="77777777" w:rsidR="006F2EAD" w:rsidRDefault="006F2EAD" w:rsidP="006F2EAD">
      <w:pPr>
        <w:rPr>
          <w:lang w:val="en-GB"/>
        </w:rPr>
      </w:pPr>
    </w:p>
    <w:p w14:paraId="264E93E1" w14:textId="77777777" w:rsidR="006F2EAD" w:rsidRDefault="006F2EAD" w:rsidP="006F2EAD">
      <w:pPr>
        <w:rPr>
          <w:lang w:val="en-GB"/>
        </w:rPr>
      </w:pPr>
    </w:p>
    <w:p w14:paraId="2F8BEE3D" w14:textId="77777777" w:rsidR="006F2EAD" w:rsidRDefault="006F2EAD" w:rsidP="006F2EAD">
      <w:pPr>
        <w:rPr>
          <w:lang w:val="en-GB"/>
        </w:rPr>
      </w:pPr>
    </w:p>
    <w:p w14:paraId="263F6949" w14:textId="77777777" w:rsidR="006F2EAD" w:rsidRDefault="006F2EAD" w:rsidP="006F2EAD">
      <w:pPr>
        <w:rPr>
          <w:lang w:val="en-GB"/>
        </w:rPr>
      </w:pPr>
    </w:p>
    <w:p w14:paraId="69B6E82A" w14:textId="5249BDD3" w:rsidR="006F2EAD" w:rsidRDefault="006F2EAD" w:rsidP="006F2EAD">
      <w:pPr>
        <w:rPr>
          <w:lang w:val="en-GB"/>
        </w:rPr>
      </w:pPr>
    </w:p>
    <w:p w14:paraId="72041EDE" w14:textId="232114F9" w:rsidR="006F2EAD" w:rsidRDefault="006F2EAD" w:rsidP="006F2EAD">
      <w:pPr>
        <w:rPr>
          <w:lang w:val="en-GB"/>
        </w:rPr>
      </w:pPr>
    </w:p>
    <w:p w14:paraId="472E64B5" w14:textId="77777777" w:rsidR="006F2EAD" w:rsidRDefault="006F2EAD" w:rsidP="006F2EAD">
      <w:pPr>
        <w:rPr>
          <w:lang w:val="en-GB"/>
        </w:rPr>
      </w:pPr>
    </w:p>
    <w:p w14:paraId="28F57A83" w14:textId="77777777" w:rsidR="006F2EAD" w:rsidRDefault="006F2EAD" w:rsidP="006F2EAD">
      <w:pPr>
        <w:rPr>
          <w:lang w:val="en-GB"/>
        </w:rPr>
      </w:pPr>
      <w:r>
        <w:rPr>
          <w:lang w:val="en-GB"/>
        </w:rPr>
        <w:t>Changing datatypes;</w:t>
      </w:r>
    </w:p>
    <w:p w14:paraId="6C69B29A" w14:textId="77777777" w:rsidR="006F2EAD" w:rsidRPr="009F7FA3" w:rsidRDefault="006F2EAD" w:rsidP="006F2EAD">
      <w:pPr>
        <w:rPr>
          <w:lang w:val="en-GB"/>
        </w:rPr>
      </w:pPr>
      <w:r w:rsidRPr="009F7FA3">
        <w:rPr>
          <w:lang w:val="en-GB"/>
        </w:rPr>
        <w:t># Change datatypes ####</w:t>
      </w:r>
    </w:p>
    <w:p w14:paraId="2DF5B4EF" w14:textId="77777777" w:rsidR="006F2EAD" w:rsidRPr="009F7FA3" w:rsidRDefault="006F2EAD" w:rsidP="006F2EAD">
      <w:pPr>
        <w:rPr>
          <w:lang w:val="en-GB"/>
        </w:rPr>
      </w:pPr>
      <w:proofErr w:type="spellStart"/>
      <w:r w:rsidRPr="009F7FA3">
        <w:rPr>
          <w:lang w:val="en-GB"/>
        </w:rPr>
        <w:t>Dataset$elevel</w:t>
      </w:r>
      <w:proofErr w:type="spellEnd"/>
      <w:r w:rsidRPr="009F7FA3">
        <w:rPr>
          <w:lang w:val="en-GB"/>
        </w:rPr>
        <w:t xml:space="preserve">&lt;- </w:t>
      </w:r>
      <w:proofErr w:type="spellStart"/>
      <w:r w:rsidRPr="009F7FA3">
        <w:rPr>
          <w:lang w:val="en-GB"/>
        </w:rPr>
        <w:t>as.ordered</w:t>
      </w:r>
      <w:proofErr w:type="spellEnd"/>
      <w:r w:rsidRPr="009F7FA3">
        <w:rPr>
          <w:lang w:val="en-GB"/>
        </w:rPr>
        <w:t>(</w:t>
      </w:r>
      <w:proofErr w:type="spellStart"/>
      <w:r w:rsidRPr="009F7FA3">
        <w:rPr>
          <w:lang w:val="en-GB"/>
        </w:rPr>
        <w:t>Dataset$elevel</w:t>
      </w:r>
      <w:proofErr w:type="spellEnd"/>
      <w:r w:rsidRPr="009F7FA3">
        <w:rPr>
          <w:lang w:val="en-GB"/>
        </w:rPr>
        <w:t>)</w:t>
      </w:r>
    </w:p>
    <w:p w14:paraId="462AF962" w14:textId="77777777" w:rsidR="006F2EAD" w:rsidRPr="009F7FA3" w:rsidRDefault="006F2EAD" w:rsidP="006F2EAD">
      <w:pPr>
        <w:rPr>
          <w:lang w:val="en-GB"/>
        </w:rPr>
      </w:pPr>
      <w:r w:rsidRPr="009F7FA3">
        <w:rPr>
          <w:lang w:val="en-GB"/>
        </w:rPr>
        <w:t>str(Dataset)</w:t>
      </w:r>
    </w:p>
    <w:p w14:paraId="79AE0628" w14:textId="77777777" w:rsidR="006F2EAD" w:rsidRPr="009F7FA3" w:rsidRDefault="006F2EAD" w:rsidP="006F2EAD">
      <w:pPr>
        <w:rPr>
          <w:lang w:val="en-GB"/>
        </w:rPr>
      </w:pPr>
      <w:proofErr w:type="spellStart"/>
      <w:r w:rsidRPr="009F7FA3">
        <w:rPr>
          <w:lang w:val="en-GB"/>
        </w:rPr>
        <w:t>Dataset$car</w:t>
      </w:r>
      <w:proofErr w:type="spellEnd"/>
      <w:r w:rsidRPr="009F7FA3">
        <w:rPr>
          <w:lang w:val="en-GB"/>
        </w:rPr>
        <w:t xml:space="preserve">&lt;- </w:t>
      </w:r>
      <w:proofErr w:type="spellStart"/>
      <w:r w:rsidRPr="009F7FA3">
        <w:rPr>
          <w:lang w:val="en-GB"/>
        </w:rPr>
        <w:t>as.factor</w:t>
      </w:r>
      <w:proofErr w:type="spellEnd"/>
      <w:r w:rsidRPr="009F7FA3">
        <w:rPr>
          <w:lang w:val="en-GB"/>
        </w:rPr>
        <w:t>(</w:t>
      </w:r>
      <w:proofErr w:type="spellStart"/>
      <w:r w:rsidRPr="009F7FA3">
        <w:rPr>
          <w:lang w:val="en-GB"/>
        </w:rPr>
        <w:t>Dataset$car</w:t>
      </w:r>
      <w:proofErr w:type="spellEnd"/>
      <w:r w:rsidRPr="009F7FA3">
        <w:rPr>
          <w:lang w:val="en-GB"/>
        </w:rPr>
        <w:t>)</w:t>
      </w:r>
    </w:p>
    <w:p w14:paraId="242F1967" w14:textId="77777777" w:rsidR="006F2EAD" w:rsidRPr="009F7FA3" w:rsidRDefault="006F2EAD" w:rsidP="006F2EAD">
      <w:proofErr w:type="spellStart"/>
      <w:r w:rsidRPr="009F7FA3">
        <w:t>str</w:t>
      </w:r>
      <w:proofErr w:type="spellEnd"/>
      <w:r w:rsidRPr="009F7FA3">
        <w:t>(Dataset)</w:t>
      </w:r>
    </w:p>
    <w:p w14:paraId="3DEE5B69" w14:textId="77777777" w:rsidR="006F2EAD" w:rsidRPr="009F7FA3" w:rsidRDefault="006F2EAD" w:rsidP="006F2EAD">
      <w:proofErr w:type="spellStart"/>
      <w:r w:rsidRPr="009F7FA3">
        <w:t>Dataset$zipcode</w:t>
      </w:r>
      <w:proofErr w:type="spellEnd"/>
      <w:r w:rsidRPr="009F7FA3">
        <w:t xml:space="preserve">&lt;- </w:t>
      </w:r>
      <w:proofErr w:type="spellStart"/>
      <w:r w:rsidRPr="009F7FA3">
        <w:t>as.factor</w:t>
      </w:r>
      <w:proofErr w:type="spellEnd"/>
      <w:r w:rsidRPr="009F7FA3">
        <w:t>(</w:t>
      </w:r>
      <w:proofErr w:type="spellStart"/>
      <w:r w:rsidRPr="009F7FA3">
        <w:t>Dataset$zipcode</w:t>
      </w:r>
      <w:proofErr w:type="spellEnd"/>
      <w:r w:rsidRPr="009F7FA3">
        <w:t>)</w:t>
      </w:r>
    </w:p>
    <w:p w14:paraId="7C35A08F" w14:textId="77777777" w:rsidR="006F2EAD" w:rsidRPr="009F7FA3" w:rsidRDefault="006F2EAD" w:rsidP="006F2EAD">
      <w:pPr>
        <w:rPr>
          <w:lang w:val="en-GB"/>
        </w:rPr>
      </w:pPr>
      <w:r w:rsidRPr="009F7FA3">
        <w:rPr>
          <w:lang w:val="en-GB"/>
        </w:rPr>
        <w:t>str(Dataset)</w:t>
      </w:r>
    </w:p>
    <w:p w14:paraId="305D90DA" w14:textId="77777777" w:rsidR="006F2EAD" w:rsidRDefault="006F2EAD" w:rsidP="006F2EAD">
      <w:pPr>
        <w:rPr>
          <w:lang w:val="en-GB"/>
        </w:rPr>
      </w:pPr>
      <w:proofErr w:type="spellStart"/>
      <w:r w:rsidRPr="009F7FA3">
        <w:rPr>
          <w:lang w:val="en-GB"/>
        </w:rPr>
        <w:t>Dataset$brand</w:t>
      </w:r>
      <w:proofErr w:type="spellEnd"/>
      <w:r w:rsidRPr="009F7FA3">
        <w:rPr>
          <w:lang w:val="en-GB"/>
        </w:rPr>
        <w:t xml:space="preserve">&lt;- </w:t>
      </w:r>
      <w:proofErr w:type="spellStart"/>
      <w:r w:rsidRPr="009F7FA3">
        <w:rPr>
          <w:lang w:val="en-GB"/>
        </w:rPr>
        <w:t>as.factor</w:t>
      </w:r>
      <w:proofErr w:type="spellEnd"/>
      <w:r w:rsidRPr="009F7FA3">
        <w:rPr>
          <w:lang w:val="en-GB"/>
        </w:rPr>
        <w:t>(</w:t>
      </w:r>
      <w:proofErr w:type="spellStart"/>
      <w:r w:rsidRPr="009F7FA3">
        <w:rPr>
          <w:lang w:val="en-GB"/>
        </w:rPr>
        <w:t>Dataset$brand</w:t>
      </w:r>
      <w:proofErr w:type="spellEnd"/>
      <w:r w:rsidRPr="009F7FA3">
        <w:rPr>
          <w:lang w:val="en-GB"/>
        </w:rPr>
        <w:t>)</w:t>
      </w:r>
    </w:p>
    <w:p w14:paraId="108ABB43" w14:textId="77777777" w:rsidR="006F2EAD" w:rsidRDefault="006F2EAD" w:rsidP="006F2EAD">
      <w:pPr>
        <w:rPr>
          <w:lang w:val="en-GB"/>
        </w:rPr>
      </w:pPr>
    </w:p>
    <w:p w14:paraId="353EB86E" w14:textId="77777777" w:rsidR="006F2EAD" w:rsidRDefault="006F2EAD" w:rsidP="006F2EAD">
      <w:pPr>
        <w:rPr>
          <w:lang w:val="en-GB"/>
        </w:rPr>
      </w:pPr>
    </w:p>
    <w:p w14:paraId="42362B8D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 xml:space="preserve">Train </w:t>
      </w:r>
      <w:r>
        <w:rPr>
          <w:lang w:val="en-GB"/>
        </w:rPr>
        <w:t xml:space="preserve">model </w:t>
      </w:r>
      <w:r w:rsidRPr="00AA6E2F">
        <w:rPr>
          <w:lang w:val="en-GB"/>
        </w:rPr>
        <w:t xml:space="preserve">C5.0 </w:t>
      </w:r>
    </w:p>
    <w:p w14:paraId="3331A706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>str(Dataset)</w:t>
      </w:r>
    </w:p>
    <w:p w14:paraId="12E1731D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>library(caret)</w:t>
      </w:r>
    </w:p>
    <w:p w14:paraId="6E09E285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>library(lattice)</w:t>
      </w:r>
    </w:p>
    <w:p w14:paraId="0C43F0FF" w14:textId="77777777" w:rsidR="006F2EAD" w:rsidRPr="00AA6E2F" w:rsidRDefault="006F2EAD" w:rsidP="006F2EAD">
      <w:pPr>
        <w:rPr>
          <w:lang w:val="en-GB"/>
        </w:rPr>
      </w:pPr>
      <w:proofErr w:type="spellStart"/>
      <w:r w:rsidRPr="00AA6E2F">
        <w:rPr>
          <w:lang w:val="en-GB"/>
        </w:rPr>
        <w:t>install.packages</w:t>
      </w:r>
      <w:proofErr w:type="spellEnd"/>
      <w:r w:rsidRPr="00AA6E2F">
        <w:rPr>
          <w:lang w:val="en-GB"/>
        </w:rPr>
        <w:t>("C50")</w:t>
      </w:r>
    </w:p>
    <w:p w14:paraId="258110AC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>library(C50)</w:t>
      </w:r>
    </w:p>
    <w:p w14:paraId="63696C80" w14:textId="77777777" w:rsidR="006F2EAD" w:rsidRPr="00AA6E2F" w:rsidRDefault="006F2EAD" w:rsidP="006F2EAD">
      <w:pPr>
        <w:rPr>
          <w:lang w:val="en-GB"/>
        </w:rPr>
      </w:pPr>
      <w:proofErr w:type="spellStart"/>
      <w:r w:rsidRPr="00AA6E2F">
        <w:rPr>
          <w:lang w:val="en-GB"/>
        </w:rPr>
        <w:t>install.packages</w:t>
      </w:r>
      <w:proofErr w:type="spellEnd"/>
      <w:r w:rsidRPr="00AA6E2F">
        <w:rPr>
          <w:lang w:val="en-GB"/>
        </w:rPr>
        <w:t>("</w:t>
      </w:r>
      <w:proofErr w:type="spellStart"/>
      <w:r w:rsidRPr="00AA6E2F">
        <w:rPr>
          <w:lang w:val="en-GB"/>
        </w:rPr>
        <w:t>inum</w:t>
      </w:r>
      <w:proofErr w:type="spellEnd"/>
      <w:r w:rsidRPr="00AA6E2F">
        <w:rPr>
          <w:lang w:val="en-GB"/>
        </w:rPr>
        <w:t>")</w:t>
      </w:r>
    </w:p>
    <w:p w14:paraId="5E74586B" w14:textId="77777777" w:rsidR="006F2EAD" w:rsidRDefault="006F2EAD" w:rsidP="006F2EAD">
      <w:pPr>
        <w:rPr>
          <w:lang w:val="en-GB"/>
        </w:rPr>
      </w:pPr>
      <w:r w:rsidRPr="00AA6E2F">
        <w:rPr>
          <w:lang w:val="en-GB"/>
        </w:rPr>
        <w:t>library(</w:t>
      </w:r>
      <w:proofErr w:type="spellStart"/>
      <w:r w:rsidRPr="00AA6E2F">
        <w:rPr>
          <w:lang w:val="en-GB"/>
        </w:rPr>
        <w:t>inum</w:t>
      </w:r>
      <w:proofErr w:type="spellEnd"/>
      <w:r w:rsidRPr="00AA6E2F">
        <w:rPr>
          <w:lang w:val="en-GB"/>
        </w:rPr>
        <w:t>)</w:t>
      </w:r>
    </w:p>
    <w:p w14:paraId="3070EC9F" w14:textId="77777777" w:rsidR="006F2EAD" w:rsidRPr="00AA6E2F" w:rsidRDefault="006F2EAD" w:rsidP="006F2EAD">
      <w:pPr>
        <w:rPr>
          <w:lang w:val="en-GB"/>
        </w:rPr>
      </w:pPr>
      <w:proofErr w:type="spellStart"/>
      <w:r w:rsidRPr="00AA6E2F">
        <w:rPr>
          <w:lang w:val="en-GB"/>
        </w:rPr>
        <w:t>set.seed</w:t>
      </w:r>
      <w:proofErr w:type="spellEnd"/>
      <w:r w:rsidRPr="00AA6E2F">
        <w:rPr>
          <w:lang w:val="en-GB"/>
        </w:rPr>
        <w:t>(123)</w:t>
      </w:r>
    </w:p>
    <w:p w14:paraId="77324AE1" w14:textId="77777777" w:rsidR="006F2EAD" w:rsidRPr="00AA6E2F" w:rsidRDefault="006F2EAD" w:rsidP="006F2EAD">
      <w:pPr>
        <w:rPr>
          <w:lang w:val="en-GB"/>
        </w:rPr>
      </w:pPr>
      <w:proofErr w:type="spellStart"/>
      <w:r w:rsidRPr="00AA6E2F">
        <w:rPr>
          <w:lang w:val="en-GB"/>
        </w:rPr>
        <w:t>inTrain</w:t>
      </w:r>
      <w:proofErr w:type="spellEnd"/>
      <w:r w:rsidRPr="00AA6E2F">
        <w:rPr>
          <w:lang w:val="en-GB"/>
        </w:rPr>
        <w:t xml:space="preserve"> &lt;- </w:t>
      </w:r>
      <w:proofErr w:type="spellStart"/>
      <w:r w:rsidRPr="00AA6E2F">
        <w:rPr>
          <w:lang w:val="en-GB"/>
        </w:rPr>
        <w:t>createDataPartition</w:t>
      </w:r>
      <w:proofErr w:type="spellEnd"/>
      <w:r w:rsidRPr="00AA6E2F">
        <w:rPr>
          <w:lang w:val="en-GB"/>
        </w:rPr>
        <w:t xml:space="preserve">(y = </w:t>
      </w:r>
      <w:proofErr w:type="spellStart"/>
      <w:r w:rsidRPr="00AA6E2F">
        <w:rPr>
          <w:lang w:val="en-GB"/>
        </w:rPr>
        <w:t>Dataset$brand</w:t>
      </w:r>
      <w:proofErr w:type="spellEnd"/>
      <w:r w:rsidRPr="00AA6E2F">
        <w:rPr>
          <w:lang w:val="en-GB"/>
        </w:rPr>
        <w:t>, p=.75,</w:t>
      </w:r>
    </w:p>
    <w:p w14:paraId="5F6F7FA4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 xml:space="preserve">                               list=FALSE)  </w:t>
      </w:r>
    </w:p>
    <w:p w14:paraId="5380919D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 xml:space="preserve">training &lt;- Dataset[ </w:t>
      </w:r>
      <w:proofErr w:type="spellStart"/>
      <w:r w:rsidRPr="00AA6E2F">
        <w:rPr>
          <w:lang w:val="en-GB"/>
        </w:rPr>
        <w:t>inTrain</w:t>
      </w:r>
      <w:proofErr w:type="spellEnd"/>
      <w:r w:rsidRPr="00AA6E2F">
        <w:rPr>
          <w:lang w:val="en-GB"/>
        </w:rPr>
        <w:t xml:space="preserve">,] </w:t>
      </w:r>
    </w:p>
    <w:p w14:paraId="065F287A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>testing &lt;- Dataset[-</w:t>
      </w:r>
      <w:proofErr w:type="spellStart"/>
      <w:r w:rsidRPr="00AA6E2F">
        <w:rPr>
          <w:lang w:val="en-GB"/>
        </w:rPr>
        <w:t>inTrain</w:t>
      </w:r>
      <w:proofErr w:type="spellEnd"/>
      <w:r w:rsidRPr="00AA6E2F">
        <w:rPr>
          <w:lang w:val="en-GB"/>
        </w:rPr>
        <w:t>,]</w:t>
      </w:r>
    </w:p>
    <w:p w14:paraId="0BA08E24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 xml:space="preserve">ctrl &lt;- </w:t>
      </w:r>
      <w:proofErr w:type="spellStart"/>
      <w:r w:rsidRPr="00AA6E2F">
        <w:rPr>
          <w:lang w:val="en-GB"/>
        </w:rPr>
        <w:t>trainControl</w:t>
      </w:r>
      <w:proofErr w:type="spellEnd"/>
      <w:r w:rsidRPr="00AA6E2F">
        <w:rPr>
          <w:lang w:val="en-GB"/>
        </w:rPr>
        <w:t>(method = "</w:t>
      </w:r>
      <w:proofErr w:type="spellStart"/>
      <w:r w:rsidRPr="00AA6E2F">
        <w:rPr>
          <w:lang w:val="en-GB"/>
        </w:rPr>
        <w:t>repeatedcv</w:t>
      </w:r>
      <w:proofErr w:type="spellEnd"/>
      <w:r w:rsidRPr="00AA6E2F">
        <w:rPr>
          <w:lang w:val="en-GB"/>
        </w:rPr>
        <w:t xml:space="preserve">", number = 10, repeats = 1) </w:t>
      </w:r>
    </w:p>
    <w:p w14:paraId="2979A8F0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 xml:space="preserve">C5.0Fit &lt;- train(brand ~ .,  </w:t>
      </w:r>
    </w:p>
    <w:p w14:paraId="3B52B8F5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 xml:space="preserve">                data = training,</w:t>
      </w:r>
    </w:p>
    <w:p w14:paraId="6F8E6A90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 xml:space="preserve">                method = "C5.0",  </w:t>
      </w:r>
    </w:p>
    <w:p w14:paraId="459B152B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 xml:space="preserve">                </w:t>
      </w:r>
      <w:proofErr w:type="spellStart"/>
      <w:r w:rsidRPr="00AA6E2F">
        <w:rPr>
          <w:lang w:val="en-GB"/>
        </w:rPr>
        <w:t>tuneLength</w:t>
      </w:r>
      <w:proofErr w:type="spellEnd"/>
      <w:r w:rsidRPr="00AA6E2F">
        <w:rPr>
          <w:lang w:val="en-GB"/>
        </w:rPr>
        <w:t xml:space="preserve"> = 2,         </w:t>
      </w:r>
    </w:p>
    <w:p w14:paraId="6987DA07" w14:textId="77777777" w:rsidR="006F2EAD" w:rsidRPr="00AA6E2F" w:rsidRDefault="006F2EAD" w:rsidP="006F2EAD">
      <w:pPr>
        <w:rPr>
          <w:lang w:val="en-GB"/>
        </w:rPr>
      </w:pPr>
      <w:r w:rsidRPr="00AA6E2F">
        <w:rPr>
          <w:lang w:val="en-GB"/>
        </w:rPr>
        <w:t xml:space="preserve">                </w:t>
      </w:r>
      <w:proofErr w:type="spellStart"/>
      <w:r w:rsidRPr="00AA6E2F">
        <w:rPr>
          <w:lang w:val="en-GB"/>
        </w:rPr>
        <w:t>trControl</w:t>
      </w:r>
      <w:proofErr w:type="spellEnd"/>
      <w:r w:rsidRPr="00AA6E2F">
        <w:rPr>
          <w:lang w:val="en-GB"/>
        </w:rPr>
        <w:t xml:space="preserve"> = ctrl) </w:t>
      </w:r>
    </w:p>
    <w:p w14:paraId="1BC41C5B" w14:textId="77777777" w:rsidR="006F2EAD" w:rsidRDefault="006F2EAD" w:rsidP="006F2EAD">
      <w:pPr>
        <w:rPr>
          <w:lang w:val="en-GB"/>
        </w:rPr>
      </w:pPr>
      <w:r w:rsidRPr="00AA6E2F">
        <w:rPr>
          <w:lang w:val="en-GB"/>
        </w:rPr>
        <w:t>C5.0Fit</w:t>
      </w:r>
    </w:p>
    <w:p w14:paraId="4D80926B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No pre-processing</w:t>
      </w:r>
    </w:p>
    <w:p w14:paraId="587DF806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Resampling: Cross-Validated (10 fold, repeated 1 times) </w:t>
      </w:r>
    </w:p>
    <w:p w14:paraId="73A0E042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lastRenderedPageBreak/>
        <w:t xml:space="preserve">Summary of sample sizes: 6681, 6683, 6681, 6681, 6683, 6682, ... </w:t>
      </w:r>
    </w:p>
    <w:p w14:paraId="7DC83B42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Resampling results across tuning parameters:</w:t>
      </w:r>
    </w:p>
    <w:p w14:paraId="059659C7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14:paraId="73FED213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model  winnow  trials  Accuracy   Kappa    </w:t>
      </w:r>
    </w:p>
    <w:p w14:paraId="11CE183E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rules  FALSE    1      0.8445581  0.6853060</w:t>
      </w:r>
    </w:p>
    <w:p w14:paraId="2A84C762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rules  FALSE   10      0.9155452  0.8190757</w:t>
      </w:r>
    </w:p>
    <w:p w14:paraId="42E1D1AB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rules   TRUE    1      0.8650456  0.7236350</w:t>
      </w:r>
    </w:p>
    <w:p w14:paraId="6C356981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rules   TRUE   10      0.9170281  0.8220150</w:t>
      </w:r>
    </w:p>
    <w:p w14:paraId="581D78A4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tree   FALSE    1      0.8420000  0.6759178</w:t>
      </w:r>
    </w:p>
    <w:p w14:paraId="7DAA124D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r w:rsidRPr="00AA6E2F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GB"/>
        </w:rPr>
        <w:t>tree   FALSE   10      0.9171621  0.8241264</w:t>
      </w:r>
    </w:p>
    <w:p w14:paraId="008D154E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tree    TRUE    1      0.8623518  0.7136691</w:t>
      </w:r>
    </w:p>
    <w:p w14:paraId="3F76F23B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tree    TRUE   10      0.9158166  0.8213564</w:t>
      </w:r>
    </w:p>
    <w:p w14:paraId="5137914F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14:paraId="5BCE5AC4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Accuracy was used to select the optimal model using the largest value.</w:t>
      </w:r>
    </w:p>
    <w:p w14:paraId="167CED98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The final values used for the model were trials = 10, model = tree and winnow</w:t>
      </w:r>
    </w:p>
    <w:p w14:paraId="51B39245" w14:textId="77777777" w:rsidR="006F2EAD" w:rsidRPr="00AA6E2F" w:rsidRDefault="006F2EAD" w:rsidP="006F2EAD">
      <w:pPr>
        <w:pStyle w:val="HTML-voorafopgemaakt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AA6E2F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= FALSE.</w:t>
      </w:r>
    </w:p>
    <w:p w14:paraId="70FF47CA" w14:textId="77777777" w:rsidR="006F2EAD" w:rsidRDefault="006F2EAD" w:rsidP="006F2EAD">
      <w:pPr>
        <w:rPr>
          <w:lang w:val="en-GB"/>
        </w:rPr>
      </w:pPr>
    </w:p>
    <w:p w14:paraId="0C7211B6" w14:textId="77777777" w:rsidR="006F2EAD" w:rsidRDefault="006F2EAD" w:rsidP="006F2EAD">
      <w:pPr>
        <w:rPr>
          <w:lang w:val="en-GB"/>
        </w:rPr>
      </w:pPr>
    </w:p>
    <w:p w14:paraId="0F1E3A61" w14:textId="77777777" w:rsidR="006F2EAD" w:rsidRPr="00257860" w:rsidRDefault="006F2EAD" w:rsidP="006F2EAD">
      <w:pPr>
        <w:rPr>
          <w:lang w:val="en-GB"/>
        </w:rPr>
      </w:pPr>
      <w:r w:rsidRPr="00257860">
        <w:rPr>
          <w:lang w:val="en-GB"/>
        </w:rPr>
        <w:t># Train model</w:t>
      </w:r>
      <w:r>
        <w:rPr>
          <w:lang w:val="en-GB"/>
        </w:rPr>
        <w:t xml:space="preserve"> Random Forest</w:t>
      </w:r>
      <w:r w:rsidRPr="00257860">
        <w:rPr>
          <w:lang w:val="en-GB"/>
        </w:rPr>
        <w:t xml:space="preserve"> </w:t>
      </w:r>
    </w:p>
    <w:p w14:paraId="15B244C0" w14:textId="77777777" w:rsidR="006F2EAD" w:rsidRPr="00257860" w:rsidRDefault="006F2EAD" w:rsidP="006F2EAD">
      <w:pPr>
        <w:rPr>
          <w:lang w:val="en-GB"/>
        </w:rPr>
      </w:pPr>
      <w:r w:rsidRPr="00257860">
        <w:rPr>
          <w:lang w:val="en-GB"/>
        </w:rPr>
        <w:t>library(</w:t>
      </w:r>
      <w:proofErr w:type="spellStart"/>
      <w:r w:rsidRPr="00257860">
        <w:rPr>
          <w:lang w:val="en-GB"/>
        </w:rPr>
        <w:t>randomForest</w:t>
      </w:r>
      <w:proofErr w:type="spellEnd"/>
      <w:r w:rsidRPr="00257860">
        <w:rPr>
          <w:lang w:val="en-GB"/>
        </w:rPr>
        <w:t>)</w:t>
      </w:r>
    </w:p>
    <w:p w14:paraId="7304455A" w14:textId="77777777" w:rsidR="006F2EAD" w:rsidRPr="00257860" w:rsidRDefault="006F2EAD" w:rsidP="006F2EAD">
      <w:pPr>
        <w:rPr>
          <w:lang w:val="en-GB"/>
        </w:rPr>
      </w:pPr>
      <w:r w:rsidRPr="00257860">
        <w:rPr>
          <w:lang w:val="en-GB"/>
        </w:rPr>
        <w:t xml:space="preserve">ctrl &lt;- </w:t>
      </w:r>
      <w:proofErr w:type="spellStart"/>
      <w:r w:rsidRPr="00257860">
        <w:rPr>
          <w:lang w:val="en-GB"/>
        </w:rPr>
        <w:t>trainControl</w:t>
      </w:r>
      <w:proofErr w:type="spellEnd"/>
      <w:r w:rsidRPr="00257860">
        <w:rPr>
          <w:lang w:val="en-GB"/>
        </w:rPr>
        <w:t>(method = "</w:t>
      </w:r>
      <w:proofErr w:type="spellStart"/>
      <w:r w:rsidRPr="00257860">
        <w:rPr>
          <w:lang w:val="en-GB"/>
        </w:rPr>
        <w:t>repeatedcv</w:t>
      </w:r>
      <w:proofErr w:type="spellEnd"/>
      <w:r w:rsidRPr="00257860">
        <w:rPr>
          <w:lang w:val="en-GB"/>
        </w:rPr>
        <w:t xml:space="preserve">", number = 10, repeats = 1) </w:t>
      </w:r>
    </w:p>
    <w:p w14:paraId="05E5721A" w14:textId="77777777" w:rsidR="006F2EAD" w:rsidRPr="00257860" w:rsidRDefault="006F2EAD" w:rsidP="006F2EAD">
      <w:pPr>
        <w:rPr>
          <w:lang w:val="en-GB"/>
        </w:rPr>
      </w:pPr>
      <w:proofErr w:type="spellStart"/>
      <w:r w:rsidRPr="00257860">
        <w:rPr>
          <w:lang w:val="en-GB"/>
        </w:rPr>
        <w:t>mtryGrid</w:t>
      </w:r>
      <w:proofErr w:type="spellEnd"/>
      <w:r w:rsidRPr="00257860">
        <w:rPr>
          <w:lang w:val="en-GB"/>
        </w:rPr>
        <w:t xml:space="preserve"> &lt;- </w:t>
      </w:r>
      <w:proofErr w:type="spellStart"/>
      <w:r w:rsidRPr="00257860">
        <w:rPr>
          <w:lang w:val="en-GB"/>
        </w:rPr>
        <w:t>expand.grid</w:t>
      </w:r>
      <w:proofErr w:type="spellEnd"/>
      <w:r w:rsidRPr="00257860">
        <w:rPr>
          <w:lang w:val="en-GB"/>
        </w:rPr>
        <w:t>(</w:t>
      </w:r>
      <w:proofErr w:type="spellStart"/>
      <w:r w:rsidRPr="00257860">
        <w:rPr>
          <w:lang w:val="en-GB"/>
        </w:rPr>
        <w:t>mtry</w:t>
      </w:r>
      <w:proofErr w:type="spellEnd"/>
      <w:r w:rsidRPr="00257860">
        <w:rPr>
          <w:lang w:val="en-GB"/>
        </w:rPr>
        <w:t xml:space="preserve"> = </w:t>
      </w:r>
      <w:r w:rsidRPr="00257860">
        <w:rPr>
          <w:color w:val="FF0000"/>
          <w:lang w:val="en-GB"/>
        </w:rPr>
        <w:t>1</w:t>
      </w:r>
      <w:r w:rsidRPr="00257860">
        <w:rPr>
          <w:lang w:val="en-GB"/>
        </w:rPr>
        <w:t>)</w:t>
      </w:r>
    </w:p>
    <w:p w14:paraId="4E571235" w14:textId="77777777" w:rsidR="006F2EAD" w:rsidRPr="00257860" w:rsidRDefault="006F2EAD" w:rsidP="006F2EAD">
      <w:pPr>
        <w:rPr>
          <w:lang w:val="en-GB"/>
        </w:rPr>
      </w:pPr>
    </w:p>
    <w:p w14:paraId="7D624F05" w14:textId="77777777" w:rsidR="006F2EAD" w:rsidRPr="00257860" w:rsidRDefault="006F2EAD" w:rsidP="006F2EAD">
      <w:pPr>
        <w:rPr>
          <w:lang w:val="en-GB"/>
        </w:rPr>
      </w:pPr>
      <w:proofErr w:type="spellStart"/>
      <w:r w:rsidRPr="00257860">
        <w:rPr>
          <w:lang w:val="en-GB"/>
        </w:rPr>
        <w:t>RFFit</w:t>
      </w:r>
      <w:proofErr w:type="spellEnd"/>
      <w:r w:rsidRPr="00257860">
        <w:rPr>
          <w:lang w:val="en-GB"/>
        </w:rPr>
        <w:t xml:space="preserve"> &lt;- train(brand ~ .,  </w:t>
      </w:r>
    </w:p>
    <w:p w14:paraId="3F7E75DE" w14:textId="77777777" w:rsidR="006F2EAD" w:rsidRPr="00257860" w:rsidRDefault="006F2EAD" w:rsidP="006F2EAD">
      <w:pPr>
        <w:rPr>
          <w:lang w:val="en-GB"/>
        </w:rPr>
      </w:pPr>
      <w:r w:rsidRPr="00257860">
        <w:rPr>
          <w:lang w:val="en-GB"/>
        </w:rPr>
        <w:t xml:space="preserve">                 data = training,</w:t>
      </w:r>
    </w:p>
    <w:p w14:paraId="717C93A5" w14:textId="77777777" w:rsidR="006F2EAD" w:rsidRPr="00257860" w:rsidRDefault="006F2EAD" w:rsidP="006F2EAD">
      <w:pPr>
        <w:rPr>
          <w:lang w:val="en-GB"/>
        </w:rPr>
      </w:pPr>
      <w:r w:rsidRPr="00257860">
        <w:rPr>
          <w:lang w:val="en-GB"/>
        </w:rPr>
        <w:t xml:space="preserve">                 method = "rf",  </w:t>
      </w:r>
    </w:p>
    <w:p w14:paraId="53392484" w14:textId="77777777" w:rsidR="006F2EAD" w:rsidRPr="00257860" w:rsidRDefault="006F2EAD" w:rsidP="006F2EAD">
      <w:pPr>
        <w:rPr>
          <w:lang w:val="en-GB"/>
        </w:rPr>
      </w:pPr>
      <w:r w:rsidRPr="00257860">
        <w:rPr>
          <w:lang w:val="en-GB"/>
        </w:rPr>
        <w:t xml:space="preserve">                 </w:t>
      </w:r>
      <w:proofErr w:type="spellStart"/>
      <w:r w:rsidRPr="00257860">
        <w:rPr>
          <w:lang w:val="en-GB"/>
        </w:rPr>
        <w:t>tunegrid</w:t>
      </w:r>
      <w:proofErr w:type="spellEnd"/>
      <w:r w:rsidRPr="00257860">
        <w:rPr>
          <w:lang w:val="en-GB"/>
        </w:rPr>
        <w:t xml:space="preserve"> = </w:t>
      </w:r>
      <w:proofErr w:type="spellStart"/>
      <w:r w:rsidRPr="00257860">
        <w:rPr>
          <w:lang w:val="en-GB"/>
        </w:rPr>
        <w:t>mtryGrid</w:t>
      </w:r>
      <w:proofErr w:type="spellEnd"/>
      <w:r w:rsidRPr="00257860">
        <w:rPr>
          <w:lang w:val="en-GB"/>
        </w:rPr>
        <w:t xml:space="preserve">,         </w:t>
      </w:r>
    </w:p>
    <w:p w14:paraId="523AB44B" w14:textId="77777777" w:rsidR="006F2EAD" w:rsidRPr="00257860" w:rsidRDefault="006F2EAD" w:rsidP="006F2EAD">
      <w:pPr>
        <w:rPr>
          <w:lang w:val="en-GB"/>
        </w:rPr>
      </w:pPr>
      <w:r w:rsidRPr="00257860">
        <w:rPr>
          <w:lang w:val="en-GB"/>
        </w:rPr>
        <w:t xml:space="preserve">                 </w:t>
      </w:r>
      <w:proofErr w:type="spellStart"/>
      <w:r w:rsidRPr="00257860">
        <w:rPr>
          <w:lang w:val="en-GB"/>
        </w:rPr>
        <w:t>trControl</w:t>
      </w:r>
      <w:proofErr w:type="spellEnd"/>
      <w:r w:rsidRPr="00257860">
        <w:rPr>
          <w:lang w:val="en-GB"/>
        </w:rPr>
        <w:t xml:space="preserve"> = ctrl)</w:t>
      </w:r>
    </w:p>
    <w:p w14:paraId="31238101" w14:textId="77777777" w:rsidR="006F2EAD" w:rsidRDefault="006F2EAD" w:rsidP="006F2EAD">
      <w:pPr>
        <w:rPr>
          <w:lang w:val="en-GB"/>
        </w:rPr>
      </w:pPr>
      <w:proofErr w:type="spellStart"/>
      <w:r w:rsidRPr="00257860">
        <w:rPr>
          <w:lang w:val="en-GB"/>
        </w:rPr>
        <w:t>RFFit</w:t>
      </w:r>
      <w:proofErr w:type="spellEnd"/>
    </w:p>
    <w:p w14:paraId="3A18E273" w14:textId="77777777" w:rsidR="006F2EAD" w:rsidRDefault="006F2EAD" w:rsidP="006F2EAD">
      <w:pPr>
        <w:rPr>
          <w:lang w:val="en-GB"/>
        </w:rPr>
      </w:pPr>
    </w:p>
    <w:p w14:paraId="67B41C82" w14:textId="77777777" w:rsidR="006F2EAD" w:rsidRPr="00257860" w:rsidRDefault="006F2EAD" w:rsidP="006F2EAD">
      <w:pPr>
        <w:rPr>
          <w:lang w:val="en-GB"/>
        </w:rPr>
      </w:pPr>
      <w:proofErr w:type="spellStart"/>
      <w:r w:rsidRPr="00257860">
        <w:rPr>
          <w:lang w:val="en-GB"/>
        </w:rPr>
        <w:t>mtry</w:t>
      </w:r>
      <w:proofErr w:type="spellEnd"/>
      <w:r w:rsidRPr="00257860">
        <w:rPr>
          <w:lang w:val="en-GB"/>
        </w:rPr>
        <w:t xml:space="preserve"> =1</w:t>
      </w:r>
    </w:p>
    <w:p w14:paraId="03B6930D" w14:textId="77777777" w:rsidR="006F2EAD" w:rsidRPr="009F7FA3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9F7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mtry</w:t>
      </w:r>
      <w:proofErr w:type="spellEnd"/>
      <w:r w:rsidRPr="009F7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 Accuracy   Kappa        </w:t>
      </w:r>
    </w:p>
    <w:p w14:paraId="0E341BD0" w14:textId="77777777" w:rsidR="006F2EAD" w:rsidRPr="009F7FA3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9F7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2    0.6216326  -0.0002689458</w:t>
      </w:r>
    </w:p>
    <w:p w14:paraId="001BB5FC" w14:textId="77777777" w:rsidR="006F2EAD" w:rsidRPr="009F7FA3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9F7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18    0.9193192   0.8287900374</w:t>
      </w:r>
    </w:p>
    <w:p w14:paraId="42213999" w14:textId="77777777" w:rsidR="006F2EAD" w:rsidRPr="009F7FA3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9F7F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34    0.9171636   0.8241845844</w:t>
      </w:r>
    </w:p>
    <w:p w14:paraId="0FAB6D24" w14:textId="77777777" w:rsidR="006F2EAD" w:rsidRPr="00257860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2578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Accuracy was used to select the optimal model using the largest value.</w:t>
      </w:r>
    </w:p>
    <w:p w14:paraId="3E86B5AD" w14:textId="77777777" w:rsidR="006F2EAD" w:rsidRPr="00257860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nl-NL"/>
        </w:rPr>
      </w:pPr>
      <w:r w:rsidRPr="002578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The final value used for the model was </w:t>
      </w:r>
      <w:proofErr w:type="spellStart"/>
      <w:r w:rsidRPr="002578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mtry</w:t>
      </w:r>
      <w:proofErr w:type="spellEnd"/>
      <w:r w:rsidRPr="002578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= 18.</w:t>
      </w:r>
    </w:p>
    <w:p w14:paraId="50F47F25" w14:textId="77777777" w:rsidR="006F2EAD" w:rsidRDefault="006F2EAD" w:rsidP="006F2EAD">
      <w:pPr>
        <w:rPr>
          <w:lang w:val="en-GB"/>
        </w:rPr>
      </w:pPr>
    </w:p>
    <w:p w14:paraId="4EBE8B5A" w14:textId="77777777" w:rsidR="006F2EAD" w:rsidRDefault="006F2EAD" w:rsidP="006F2EAD">
      <w:pPr>
        <w:rPr>
          <w:lang w:val="en-GB"/>
        </w:rPr>
      </w:pPr>
      <w:proofErr w:type="spellStart"/>
      <w:r>
        <w:rPr>
          <w:lang w:val="en-GB"/>
        </w:rPr>
        <w:t>mtry</w:t>
      </w:r>
      <w:proofErr w:type="spellEnd"/>
      <w:r>
        <w:rPr>
          <w:lang w:val="en-GB"/>
        </w:rPr>
        <w:t>=2</w:t>
      </w:r>
    </w:p>
    <w:p w14:paraId="7EF4DE86" w14:textId="77777777" w:rsidR="006F2EAD" w:rsidRPr="00257860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proofErr w:type="spellStart"/>
      <w:r w:rsidRPr="00257860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257860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Accuracy   Kappa       </w:t>
      </w:r>
    </w:p>
    <w:p w14:paraId="1309AAED" w14:textId="77777777" w:rsidR="006F2EAD" w:rsidRPr="00257860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57860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2    0.6219020  0.0006141832</w:t>
      </w:r>
    </w:p>
    <w:p w14:paraId="74EEFD77" w14:textId="77777777" w:rsidR="006F2EAD" w:rsidRPr="00257860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57860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18    0.9202590  0.8306250942</w:t>
      </w:r>
    </w:p>
    <w:p w14:paraId="0F7EC75A" w14:textId="77777777" w:rsidR="006F2EAD" w:rsidRPr="00257860" w:rsidRDefault="006F2EAD" w:rsidP="006F2EAD">
      <w:pPr>
        <w:pStyle w:val="HTML-voorafopgemaakt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257860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34    0.9175657  0.8248849793</w:t>
      </w:r>
    </w:p>
    <w:p w14:paraId="0DB28AC2" w14:textId="77777777" w:rsidR="006F2EAD" w:rsidRPr="00257860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57860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Accuracy was used to select the optimal model using the largest value.</w:t>
      </w:r>
    </w:p>
    <w:p w14:paraId="1581FDC2" w14:textId="77777777" w:rsidR="006F2EAD" w:rsidRPr="00257860" w:rsidRDefault="006F2EAD" w:rsidP="006F2EAD">
      <w:pPr>
        <w:pStyle w:val="HTML-voorafopgemaakt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257860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lastRenderedPageBreak/>
        <w:t xml:space="preserve">The final value used for the model was </w:t>
      </w:r>
      <w:proofErr w:type="spellStart"/>
      <w:r w:rsidRPr="00257860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257860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= 18.</w:t>
      </w:r>
    </w:p>
    <w:p w14:paraId="36F0C7AE" w14:textId="77777777" w:rsidR="006F2EAD" w:rsidRDefault="006F2EAD" w:rsidP="006F2EAD">
      <w:pPr>
        <w:rPr>
          <w:lang w:val="en-GB"/>
        </w:rPr>
      </w:pPr>
    </w:p>
    <w:p w14:paraId="4E292DA2" w14:textId="77777777" w:rsidR="006F2EAD" w:rsidRDefault="006F2EAD" w:rsidP="006F2EAD">
      <w:pPr>
        <w:rPr>
          <w:lang w:val="en-GB"/>
        </w:rPr>
      </w:pPr>
      <w:proofErr w:type="spellStart"/>
      <w:r>
        <w:rPr>
          <w:lang w:val="en-GB"/>
        </w:rPr>
        <w:t>mtry</w:t>
      </w:r>
      <w:proofErr w:type="spellEnd"/>
      <w:r>
        <w:rPr>
          <w:lang w:val="en-GB"/>
        </w:rPr>
        <w:t>=3</w:t>
      </w:r>
    </w:p>
    <w:p w14:paraId="1CC88E60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</w:t>
      </w:r>
      <w:proofErr w:type="spellStart"/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Accuracy   Kappa       </w:t>
      </w:r>
    </w:p>
    <w:p w14:paraId="550AA947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2    0.6219019  0.0004421814</w:t>
      </w:r>
    </w:p>
    <w:p w14:paraId="150CEFAC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18    0.9209294  0.8320118737</w:t>
      </w:r>
    </w:p>
    <w:p w14:paraId="2C535C06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34    0.9162149  0.8221800997</w:t>
      </w:r>
    </w:p>
    <w:p w14:paraId="14FE110C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14:paraId="71E0BC0B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Accuracy was used to select the optimal model using the largest value.</w:t>
      </w:r>
    </w:p>
    <w:p w14:paraId="559AE529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The final value used for the model was </w:t>
      </w:r>
      <w:proofErr w:type="spellStart"/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= 18.</w:t>
      </w:r>
    </w:p>
    <w:p w14:paraId="325636C7" w14:textId="77777777" w:rsidR="006F2EAD" w:rsidRDefault="006F2EAD" w:rsidP="006F2EAD">
      <w:pPr>
        <w:rPr>
          <w:lang w:val="en-GB"/>
        </w:rPr>
      </w:pPr>
    </w:p>
    <w:p w14:paraId="308044D0" w14:textId="77777777" w:rsidR="006F2EAD" w:rsidRDefault="006F2EAD" w:rsidP="006F2EAD">
      <w:pPr>
        <w:rPr>
          <w:lang w:val="en-GB"/>
        </w:rPr>
      </w:pPr>
      <w:proofErr w:type="spellStart"/>
      <w:r>
        <w:rPr>
          <w:lang w:val="en-GB"/>
        </w:rPr>
        <w:t>mtry</w:t>
      </w:r>
      <w:proofErr w:type="spellEnd"/>
      <w:r>
        <w:rPr>
          <w:lang w:val="en-GB"/>
        </w:rPr>
        <w:t>=4</w:t>
      </w:r>
    </w:p>
    <w:p w14:paraId="43DCB535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proofErr w:type="spellStart"/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Accuracy   Kappa      </w:t>
      </w:r>
    </w:p>
    <w:p w14:paraId="05207D56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2    0.6221710  0.001668515</w:t>
      </w:r>
    </w:p>
    <w:p w14:paraId="4A74FFDE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18    0.9190457  0.828002282</w:t>
      </w:r>
    </w:p>
    <w:p w14:paraId="0588C743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34    0.9143310  0.818051971</w:t>
      </w:r>
    </w:p>
    <w:p w14:paraId="6B51001F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14:paraId="1D7E9A9A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Accuracy was used to select the optimal model using the largest value.</w:t>
      </w:r>
    </w:p>
    <w:p w14:paraId="1CFDCACF" w14:textId="77777777" w:rsidR="006F2EAD" w:rsidRPr="000971B1" w:rsidRDefault="006F2EAD" w:rsidP="006F2EAD">
      <w:pPr>
        <w:pStyle w:val="HTML-voorafopgemaakt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The final value used for the model was </w:t>
      </w:r>
      <w:proofErr w:type="spellStart"/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0971B1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= 18.</w:t>
      </w:r>
    </w:p>
    <w:p w14:paraId="4F5A17E7" w14:textId="77777777" w:rsidR="006F2EAD" w:rsidRDefault="006F2EAD" w:rsidP="006F2EAD">
      <w:pPr>
        <w:rPr>
          <w:lang w:val="en-GB"/>
        </w:rPr>
      </w:pPr>
    </w:p>
    <w:p w14:paraId="4E53D54E" w14:textId="77777777" w:rsidR="006F2EAD" w:rsidRDefault="006F2EAD" w:rsidP="006F2EAD">
      <w:pPr>
        <w:rPr>
          <w:lang w:val="en-GB"/>
        </w:rPr>
      </w:pPr>
      <w:proofErr w:type="spellStart"/>
      <w:r>
        <w:rPr>
          <w:lang w:val="en-GB"/>
        </w:rPr>
        <w:t>mtry</w:t>
      </w:r>
      <w:proofErr w:type="spellEnd"/>
      <w:r>
        <w:rPr>
          <w:lang w:val="en-GB"/>
        </w:rPr>
        <w:t>=5</w:t>
      </w:r>
    </w:p>
    <w:p w14:paraId="012AE9C1" w14:textId="77777777" w:rsidR="006F2EAD" w:rsidRPr="00271358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proofErr w:type="spellStart"/>
      <w:r w:rsidRPr="00271358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271358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Accuracy   Kappa      </w:t>
      </w:r>
    </w:p>
    <w:p w14:paraId="6656517A" w14:textId="77777777" w:rsidR="006F2EAD" w:rsidRPr="00271358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71358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2    0.6220371  0.001229642</w:t>
      </w:r>
    </w:p>
    <w:p w14:paraId="1880904A" w14:textId="77777777" w:rsidR="006F2EAD" w:rsidRPr="00271358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71358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18    0.9197179  0.829452178</w:t>
      </w:r>
    </w:p>
    <w:p w14:paraId="172C1318" w14:textId="77777777" w:rsidR="006F2EAD" w:rsidRPr="00271358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71358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34    0.9176980  0.825077449</w:t>
      </w:r>
    </w:p>
    <w:p w14:paraId="10E539A4" w14:textId="77777777" w:rsidR="006F2EAD" w:rsidRPr="00271358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14:paraId="44E10BB7" w14:textId="77777777" w:rsidR="006F2EAD" w:rsidRPr="00271358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271358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Accuracy was used to select the optimal model using the largest value.</w:t>
      </w:r>
    </w:p>
    <w:p w14:paraId="088B3BBB" w14:textId="77777777" w:rsidR="006F2EAD" w:rsidRPr="00271358" w:rsidRDefault="006F2EAD" w:rsidP="006F2EAD">
      <w:pPr>
        <w:pStyle w:val="HTML-voorafopgemaakt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271358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The final value used for the model was </w:t>
      </w:r>
      <w:proofErr w:type="spellStart"/>
      <w:r w:rsidRPr="00271358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271358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= 18.</w:t>
      </w:r>
    </w:p>
    <w:p w14:paraId="607F3D03" w14:textId="77777777" w:rsidR="006F2EAD" w:rsidRDefault="006F2EAD" w:rsidP="006F2EAD">
      <w:pPr>
        <w:rPr>
          <w:lang w:val="en-GB"/>
        </w:rPr>
      </w:pPr>
    </w:p>
    <w:p w14:paraId="0C549241" w14:textId="77777777" w:rsidR="006F2EAD" w:rsidRDefault="006F2EAD" w:rsidP="006F2EAD">
      <w:pPr>
        <w:rPr>
          <w:lang w:val="en-GB"/>
        </w:rPr>
      </w:pPr>
      <w:proofErr w:type="spellStart"/>
      <w:r>
        <w:rPr>
          <w:lang w:val="en-GB"/>
        </w:rPr>
        <w:t>mtry</w:t>
      </w:r>
      <w:proofErr w:type="spellEnd"/>
      <w:r>
        <w:rPr>
          <w:lang w:val="en-GB"/>
        </w:rPr>
        <w:t>=6</w:t>
      </w:r>
    </w:p>
    <w:p w14:paraId="237B8C40" w14:textId="77777777" w:rsidR="006F2EAD" w:rsidRPr="00E43203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proofErr w:type="spellStart"/>
      <w:r w:rsidRPr="00E43203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E43203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Accuracy   Kappa       </w:t>
      </w:r>
    </w:p>
    <w:p w14:paraId="55C03569" w14:textId="77777777" w:rsidR="006F2EAD" w:rsidRPr="00E43203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E43203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2    0.6219022  0.0004439929</w:t>
      </w:r>
    </w:p>
    <w:p w14:paraId="49CDE5E5" w14:textId="77777777" w:rsidR="006F2EAD" w:rsidRPr="00E43203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E43203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18    0.9217413  0.8337726968</w:t>
      </w:r>
    </w:p>
    <w:p w14:paraId="7AF9597B" w14:textId="77777777" w:rsidR="006F2EAD" w:rsidRPr="00E43203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E43203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34    0.9179713  0.8256666833</w:t>
      </w:r>
    </w:p>
    <w:p w14:paraId="4AEAB4FA" w14:textId="77777777" w:rsidR="006F2EAD" w:rsidRPr="00E43203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14:paraId="292DA6E0" w14:textId="77777777" w:rsidR="006F2EAD" w:rsidRPr="00E43203" w:rsidRDefault="006F2EAD" w:rsidP="006F2EAD">
      <w:pPr>
        <w:pStyle w:val="HTML-voorafopgemaakt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E43203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Accuracy was used to select the optimal model using the largest value.</w:t>
      </w:r>
    </w:p>
    <w:p w14:paraId="5767A0DC" w14:textId="77777777" w:rsidR="006F2EAD" w:rsidRPr="00E43203" w:rsidRDefault="006F2EAD" w:rsidP="006F2EAD">
      <w:pPr>
        <w:pStyle w:val="HTML-voorafopgemaakt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E43203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The final value used for the model was </w:t>
      </w:r>
      <w:proofErr w:type="spellStart"/>
      <w:r w:rsidRPr="00E43203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>mtry</w:t>
      </w:r>
      <w:proofErr w:type="spellEnd"/>
      <w:r w:rsidRPr="00E43203"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  <w:t xml:space="preserve"> = 18.</w:t>
      </w:r>
    </w:p>
    <w:p w14:paraId="3D930EAF" w14:textId="77777777" w:rsidR="006F2EAD" w:rsidRDefault="006F2EAD" w:rsidP="006F2EAD">
      <w:pPr>
        <w:rPr>
          <w:lang w:val="en-GB"/>
        </w:rPr>
      </w:pPr>
    </w:p>
    <w:p w14:paraId="4DA72597" w14:textId="77777777" w:rsidR="006F2EAD" w:rsidRDefault="006F2EAD" w:rsidP="006F2EAD">
      <w:pPr>
        <w:rPr>
          <w:lang w:val="en-GB"/>
        </w:rPr>
      </w:pPr>
    </w:p>
    <w:p w14:paraId="2059FFC7" w14:textId="77777777" w:rsidR="006F2EAD" w:rsidRDefault="006F2EAD" w:rsidP="006F2EAD">
      <w:pPr>
        <w:rPr>
          <w:lang w:val="en-GB"/>
        </w:rPr>
      </w:pPr>
    </w:p>
    <w:p w14:paraId="37B63AAD" w14:textId="77777777" w:rsidR="006F2EAD" w:rsidRDefault="006F2EAD" w:rsidP="006F2EAD">
      <w:pPr>
        <w:rPr>
          <w:lang w:val="en-GB"/>
        </w:rPr>
      </w:pPr>
    </w:p>
    <w:p w14:paraId="64F5E054" w14:textId="77777777" w:rsidR="006F2EAD" w:rsidRDefault="006F2EAD" w:rsidP="006F2EAD">
      <w:pPr>
        <w:rPr>
          <w:lang w:val="en-GB"/>
        </w:rPr>
      </w:pPr>
    </w:p>
    <w:p w14:paraId="47ABDC6B" w14:textId="77777777" w:rsidR="006F2EAD" w:rsidRDefault="006F2EAD" w:rsidP="006F2EAD">
      <w:pPr>
        <w:rPr>
          <w:lang w:val="en-GB"/>
        </w:rPr>
      </w:pPr>
    </w:p>
    <w:p w14:paraId="2733CFE9" w14:textId="77777777" w:rsidR="006F2EAD" w:rsidRDefault="006F2EAD" w:rsidP="006F2EAD">
      <w:pPr>
        <w:rPr>
          <w:lang w:val="en-GB"/>
        </w:rPr>
      </w:pPr>
    </w:p>
    <w:p w14:paraId="09BBEBB9" w14:textId="77777777" w:rsidR="006F2EAD" w:rsidRDefault="006F2EAD" w:rsidP="006F2EAD">
      <w:pPr>
        <w:rPr>
          <w:lang w:val="en-GB"/>
        </w:rPr>
      </w:pPr>
    </w:p>
    <w:p w14:paraId="094ED607" w14:textId="77777777" w:rsidR="006F2EAD" w:rsidRDefault="006F2EAD" w:rsidP="006F2EAD">
      <w:pPr>
        <w:rPr>
          <w:lang w:val="en-GB"/>
        </w:rPr>
      </w:pPr>
    </w:p>
    <w:p w14:paraId="30757866" w14:textId="77777777" w:rsidR="006F2EAD" w:rsidRDefault="006F2EAD" w:rsidP="006F2EAD">
      <w:pPr>
        <w:rPr>
          <w:lang w:val="en-GB"/>
        </w:rPr>
      </w:pPr>
    </w:p>
    <w:p w14:paraId="2598C131" w14:textId="77777777" w:rsidR="006F2EAD" w:rsidRDefault="006F2EAD" w:rsidP="006F2EAD">
      <w:pPr>
        <w:rPr>
          <w:lang w:val="en-GB"/>
        </w:rPr>
      </w:pPr>
    </w:p>
    <w:p w14:paraId="703829FF" w14:textId="77777777" w:rsidR="006F2EAD" w:rsidRDefault="006F2EAD" w:rsidP="006F2EAD">
      <w:pPr>
        <w:rPr>
          <w:lang w:val="en-GB"/>
        </w:rPr>
      </w:pPr>
      <w:r>
        <w:rPr>
          <w:lang w:val="en-GB"/>
        </w:rPr>
        <w:t>Variable Importance Random Forest</w:t>
      </w:r>
    </w:p>
    <w:p w14:paraId="35B01A7E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</w:pPr>
      <w:r w:rsidRPr="00F12F6F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 xml:space="preserve">&gt; </w:t>
      </w:r>
      <w:proofErr w:type="spellStart"/>
      <w:r w:rsidRPr="00F12F6F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>RFFitImp</w:t>
      </w:r>
      <w:proofErr w:type="spellEnd"/>
      <w:r w:rsidRPr="00F12F6F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 xml:space="preserve">&lt;- </w:t>
      </w:r>
      <w:proofErr w:type="spellStart"/>
      <w:r w:rsidRPr="00F12F6F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>varImp</w:t>
      </w:r>
      <w:proofErr w:type="spellEnd"/>
      <w:r w:rsidRPr="00F12F6F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>(</w:t>
      </w:r>
      <w:proofErr w:type="spellStart"/>
      <w:r w:rsidRPr="00F12F6F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>RFFit</w:t>
      </w:r>
      <w:proofErr w:type="spellEnd"/>
      <w:r w:rsidRPr="00F12F6F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>, scale = FALSE)</w:t>
      </w:r>
    </w:p>
    <w:p w14:paraId="3FF51B2E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</w:pPr>
      <w:r w:rsidRPr="00F12F6F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 xml:space="preserve">&gt; </w:t>
      </w:r>
      <w:proofErr w:type="spellStart"/>
      <w:r w:rsidRPr="00F12F6F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>RFFitImp</w:t>
      </w:r>
      <w:proofErr w:type="spellEnd"/>
    </w:p>
    <w:p w14:paraId="39209186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rf variable importance</w:t>
      </w:r>
    </w:p>
    <w:p w14:paraId="317B850B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</w:p>
    <w:p w14:paraId="6AABB5C9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 only 20 most important variables shown (out of 34)</w:t>
      </w:r>
    </w:p>
    <w:p w14:paraId="5869C219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</w:p>
    <w:p w14:paraId="6C48305E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        Overall</w:t>
      </w:r>
    </w:p>
    <w:p w14:paraId="28746695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salary   1744.23</w:t>
      </w:r>
    </w:p>
    <w:p w14:paraId="14903347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age      1158.22</w:t>
      </w:r>
    </w:p>
    <w:p w14:paraId="7B0BF9C4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credit    169.59</w:t>
      </w:r>
    </w:p>
    <w:p w14:paraId="1579BF47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elevel.L</w:t>
      </w:r>
      <w:proofErr w:type="spellEnd"/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  32.15</w:t>
      </w:r>
    </w:p>
    <w:p w14:paraId="7AABCFFF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elevel.C</w:t>
      </w:r>
      <w:proofErr w:type="spellEnd"/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  31.68</w:t>
      </w:r>
    </w:p>
    <w:p w14:paraId="2C57553C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elevel^4   29.41</w:t>
      </w:r>
    </w:p>
    <w:p w14:paraId="2D6DB258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elevel.Q</w:t>
      </w:r>
      <w:proofErr w:type="spellEnd"/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  22.43</w:t>
      </w:r>
    </w:p>
    <w:p w14:paraId="645FA1C0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zipcode4   16.01</w:t>
      </w:r>
    </w:p>
    <w:p w14:paraId="43CD1D0A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zipcode6   15.25</w:t>
      </w:r>
    </w:p>
    <w:p w14:paraId="2EDFDDC1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zipcode2   14.59</w:t>
      </w:r>
    </w:p>
    <w:p w14:paraId="5D4AF5C6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zipcode7   14.18</w:t>
      </w:r>
    </w:p>
    <w:p w14:paraId="1FC3A3C5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zipcode3   13.78</w:t>
      </w:r>
    </w:p>
    <w:p w14:paraId="2F6E7331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zipcode1   13.61</w:t>
      </w:r>
    </w:p>
    <w:p w14:paraId="3B45E23D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zipcode5   12.98</w:t>
      </w:r>
    </w:p>
    <w:p w14:paraId="030503EC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car7       12.48</w:t>
      </w:r>
    </w:p>
    <w:p w14:paraId="72742C54" w14:textId="3E4C09DF" w:rsidR="006F2EAD" w:rsidRPr="00F12F6F" w:rsidRDefault="00476B0C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</w:t>
      </w:r>
      <w:bookmarkStart w:id="4" w:name="_GoBack"/>
      <w:bookmarkEnd w:id="4"/>
      <w:r w:rsidR="006F2EAD"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zipcode8   12.43</w:t>
      </w:r>
    </w:p>
    <w:p w14:paraId="6DD58A2D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car15      12.17</w:t>
      </w:r>
    </w:p>
    <w:p w14:paraId="3422D443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car17      12.05</w:t>
      </w:r>
    </w:p>
    <w:p w14:paraId="3735E82E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car10      11.58</w:t>
      </w:r>
    </w:p>
    <w:p w14:paraId="2A18FE62" w14:textId="77777777" w:rsidR="006F2EAD" w:rsidRPr="00F12F6F" w:rsidRDefault="006F2EAD" w:rsidP="006F2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F12F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car12      11.45</w:t>
      </w:r>
    </w:p>
    <w:p w14:paraId="1BE3CEFE" w14:textId="77777777" w:rsidR="006F2EAD" w:rsidRDefault="006F2EAD" w:rsidP="006F2EAD">
      <w:pPr>
        <w:rPr>
          <w:lang w:val="en-GB"/>
        </w:rPr>
      </w:pPr>
    </w:p>
    <w:p w14:paraId="0D88B481" w14:textId="77777777" w:rsidR="006F2EAD" w:rsidRPr="00257860" w:rsidRDefault="006F2EAD" w:rsidP="006F2EAD">
      <w:pPr>
        <w:rPr>
          <w:lang w:val="en-GB"/>
        </w:rPr>
      </w:pPr>
      <w:r>
        <w:rPr>
          <w:noProof/>
        </w:rPr>
        <w:drawing>
          <wp:inline distT="0" distB="0" distL="0" distR="0" wp14:anchorId="10A8FEE5" wp14:editId="3E4759B8">
            <wp:extent cx="5760720" cy="2811780"/>
            <wp:effectExtent l="19050" t="19050" r="11430" b="266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078E2" w14:textId="77777777" w:rsidR="006F2EAD" w:rsidRPr="00F83C42" w:rsidRDefault="006F2EAD" w:rsidP="00D93701">
      <w:pPr>
        <w:pStyle w:val="Kop1"/>
        <w:rPr>
          <w:lang w:val="en-GB"/>
        </w:rPr>
      </w:pPr>
    </w:p>
    <w:sectPr w:rsidR="006F2EAD" w:rsidRPr="00F83C42" w:rsidSect="00FE6F4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8A65D" w14:textId="77777777" w:rsidR="00476B0C" w:rsidRDefault="00476B0C">
      <w:pPr>
        <w:spacing w:after="0" w:line="240" w:lineRule="auto"/>
      </w:pPr>
      <w:r>
        <w:separator/>
      </w:r>
    </w:p>
    <w:p w14:paraId="55A30185" w14:textId="77777777" w:rsidR="00476B0C" w:rsidRDefault="00476B0C"/>
  </w:endnote>
  <w:endnote w:type="continuationSeparator" w:id="0">
    <w:p w14:paraId="288F33C1" w14:textId="77777777" w:rsidR="00476B0C" w:rsidRDefault="00476B0C">
      <w:pPr>
        <w:spacing w:after="0" w:line="240" w:lineRule="auto"/>
      </w:pPr>
      <w:r>
        <w:continuationSeparator/>
      </w:r>
    </w:p>
    <w:p w14:paraId="18C145E9" w14:textId="77777777" w:rsidR="00476B0C" w:rsidRDefault="00476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02DD0" w14:textId="77777777" w:rsidR="00476B0C" w:rsidRDefault="00476B0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7A23B" w14:textId="77777777" w:rsidR="00476B0C" w:rsidRDefault="00476B0C">
    <w:pPr>
      <w:pStyle w:val="Voettekst"/>
    </w:pP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>
      <w:rPr>
        <w:noProof/>
        <w:lang w:bidi="nl-NL"/>
      </w:rPr>
      <w:t>2</w:t>
    </w:r>
    <w:r>
      <w:rPr>
        <w:noProof/>
        <w:lang w:bidi="nl-N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04E7A" w14:textId="77777777" w:rsidR="00476B0C" w:rsidRDefault="00476B0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923A7" w14:textId="77777777" w:rsidR="00476B0C" w:rsidRDefault="00476B0C">
      <w:pPr>
        <w:spacing w:after="0" w:line="240" w:lineRule="auto"/>
      </w:pPr>
      <w:r>
        <w:separator/>
      </w:r>
    </w:p>
    <w:p w14:paraId="7B299F85" w14:textId="77777777" w:rsidR="00476B0C" w:rsidRDefault="00476B0C"/>
  </w:footnote>
  <w:footnote w:type="continuationSeparator" w:id="0">
    <w:p w14:paraId="69C97E0F" w14:textId="77777777" w:rsidR="00476B0C" w:rsidRDefault="00476B0C">
      <w:pPr>
        <w:spacing w:after="0" w:line="240" w:lineRule="auto"/>
      </w:pPr>
      <w:r>
        <w:continuationSeparator/>
      </w:r>
    </w:p>
    <w:p w14:paraId="71F5FA7C" w14:textId="77777777" w:rsidR="00476B0C" w:rsidRDefault="00476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ED14" w14:textId="77777777" w:rsidR="00476B0C" w:rsidRDefault="00476B0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774A8" w14:textId="77777777" w:rsidR="00476B0C" w:rsidRDefault="00476B0C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BD58D" w14:textId="77777777" w:rsidR="00476B0C" w:rsidRDefault="00476B0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006CF1"/>
    <w:multiLevelType w:val="multilevel"/>
    <w:tmpl w:val="4188500A"/>
    <w:lvl w:ilvl="0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-21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2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3" w15:restartNumberingAfterBreak="0">
    <w:nsid w:val="6D1638C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2B3F6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9B"/>
    <w:rsid w:val="00000CFB"/>
    <w:rsid w:val="00002DE8"/>
    <w:rsid w:val="00014B37"/>
    <w:rsid w:val="00016623"/>
    <w:rsid w:val="000228B7"/>
    <w:rsid w:val="00023423"/>
    <w:rsid w:val="000452E1"/>
    <w:rsid w:val="00051678"/>
    <w:rsid w:val="00060C78"/>
    <w:rsid w:val="000632D7"/>
    <w:rsid w:val="00071607"/>
    <w:rsid w:val="000723C9"/>
    <w:rsid w:val="00080C63"/>
    <w:rsid w:val="00087ED0"/>
    <w:rsid w:val="00094A54"/>
    <w:rsid w:val="000B0BD0"/>
    <w:rsid w:val="000C46E1"/>
    <w:rsid w:val="000C47C7"/>
    <w:rsid w:val="000D1F66"/>
    <w:rsid w:val="000D3390"/>
    <w:rsid w:val="000D75CE"/>
    <w:rsid w:val="000F36EB"/>
    <w:rsid w:val="001001B9"/>
    <w:rsid w:val="00125D7E"/>
    <w:rsid w:val="001303B5"/>
    <w:rsid w:val="00135408"/>
    <w:rsid w:val="00151F0A"/>
    <w:rsid w:val="00155097"/>
    <w:rsid w:val="001800F8"/>
    <w:rsid w:val="00193B2C"/>
    <w:rsid w:val="001951C2"/>
    <w:rsid w:val="001A120C"/>
    <w:rsid w:val="001C0063"/>
    <w:rsid w:val="001F3AC3"/>
    <w:rsid w:val="002029CB"/>
    <w:rsid w:val="00212671"/>
    <w:rsid w:val="00216120"/>
    <w:rsid w:val="002214DB"/>
    <w:rsid w:val="0022383D"/>
    <w:rsid w:val="00223C6E"/>
    <w:rsid w:val="00227E3E"/>
    <w:rsid w:val="002322F4"/>
    <w:rsid w:val="002422FF"/>
    <w:rsid w:val="00246644"/>
    <w:rsid w:val="00250D7F"/>
    <w:rsid w:val="00284453"/>
    <w:rsid w:val="002863D3"/>
    <w:rsid w:val="00294C3F"/>
    <w:rsid w:val="002A180E"/>
    <w:rsid w:val="002B6919"/>
    <w:rsid w:val="002C1552"/>
    <w:rsid w:val="002D05DC"/>
    <w:rsid w:val="002D11F7"/>
    <w:rsid w:val="002D2D50"/>
    <w:rsid w:val="00303660"/>
    <w:rsid w:val="00315E05"/>
    <w:rsid w:val="00327D9B"/>
    <w:rsid w:val="00330BEA"/>
    <w:rsid w:val="00332E39"/>
    <w:rsid w:val="00333830"/>
    <w:rsid w:val="0034617C"/>
    <w:rsid w:val="00356102"/>
    <w:rsid w:val="00384131"/>
    <w:rsid w:val="00392881"/>
    <w:rsid w:val="003965AE"/>
    <w:rsid w:val="003A327E"/>
    <w:rsid w:val="003A5EC3"/>
    <w:rsid w:val="003B0C99"/>
    <w:rsid w:val="003E743F"/>
    <w:rsid w:val="003F2336"/>
    <w:rsid w:val="003F397A"/>
    <w:rsid w:val="003F3D12"/>
    <w:rsid w:val="00402D59"/>
    <w:rsid w:val="00407217"/>
    <w:rsid w:val="00420116"/>
    <w:rsid w:val="00430AA3"/>
    <w:rsid w:val="00431AC1"/>
    <w:rsid w:val="0043293D"/>
    <w:rsid w:val="004343C1"/>
    <w:rsid w:val="004441B6"/>
    <w:rsid w:val="00476B0C"/>
    <w:rsid w:val="004A53D9"/>
    <w:rsid w:val="004B19CE"/>
    <w:rsid w:val="004B2960"/>
    <w:rsid w:val="004C0D7C"/>
    <w:rsid w:val="004F16E0"/>
    <w:rsid w:val="00507D5D"/>
    <w:rsid w:val="00521179"/>
    <w:rsid w:val="0054192F"/>
    <w:rsid w:val="0055429E"/>
    <w:rsid w:val="00560191"/>
    <w:rsid w:val="00567C7E"/>
    <w:rsid w:val="005B5C5D"/>
    <w:rsid w:val="005C33A7"/>
    <w:rsid w:val="005C7BF4"/>
    <w:rsid w:val="005D3C7B"/>
    <w:rsid w:val="005F6C69"/>
    <w:rsid w:val="00614EBE"/>
    <w:rsid w:val="00630BB9"/>
    <w:rsid w:val="00632498"/>
    <w:rsid w:val="0067435F"/>
    <w:rsid w:val="00677B2A"/>
    <w:rsid w:val="00681F54"/>
    <w:rsid w:val="00696D06"/>
    <w:rsid w:val="006A131D"/>
    <w:rsid w:val="006A5A29"/>
    <w:rsid w:val="006B0BA5"/>
    <w:rsid w:val="006B6397"/>
    <w:rsid w:val="006B6AF4"/>
    <w:rsid w:val="006F2EAD"/>
    <w:rsid w:val="006F7452"/>
    <w:rsid w:val="007002A7"/>
    <w:rsid w:val="00701FAE"/>
    <w:rsid w:val="00703E8A"/>
    <w:rsid w:val="007046AD"/>
    <w:rsid w:val="007159D0"/>
    <w:rsid w:val="00721AE6"/>
    <w:rsid w:val="007321DE"/>
    <w:rsid w:val="00732723"/>
    <w:rsid w:val="00733AC9"/>
    <w:rsid w:val="00740829"/>
    <w:rsid w:val="007446A6"/>
    <w:rsid w:val="007635AA"/>
    <w:rsid w:val="007678EA"/>
    <w:rsid w:val="0077177F"/>
    <w:rsid w:val="00793218"/>
    <w:rsid w:val="00793240"/>
    <w:rsid w:val="00793758"/>
    <w:rsid w:val="00794E7D"/>
    <w:rsid w:val="007A06AE"/>
    <w:rsid w:val="007A3258"/>
    <w:rsid w:val="007C02EA"/>
    <w:rsid w:val="007D05E5"/>
    <w:rsid w:val="007E4A4E"/>
    <w:rsid w:val="007E6DD0"/>
    <w:rsid w:val="007F145C"/>
    <w:rsid w:val="007F36A4"/>
    <w:rsid w:val="007F3F67"/>
    <w:rsid w:val="007F590D"/>
    <w:rsid w:val="00807F4F"/>
    <w:rsid w:val="00814746"/>
    <w:rsid w:val="008308EE"/>
    <w:rsid w:val="00834C88"/>
    <w:rsid w:val="008368A6"/>
    <w:rsid w:val="0084339F"/>
    <w:rsid w:val="00851BEE"/>
    <w:rsid w:val="00856CAB"/>
    <w:rsid w:val="00860156"/>
    <w:rsid w:val="008612E7"/>
    <w:rsid w:val="00875037"/>
    <w:rsid w:val="00877DE9"/>
    <w:rsid w:val="00890F29"/>
    <w:rsid w:val="008A2055"/>
    <w:rsid w:val="008B286E"/>
    <w:rsid w:val="008B7BA1"/>
    <w:rsid w:val="008C238D"/>
    <w:rsid w:val="008D3EA9"/>
    <w:rsid w:val="008D7304"/>
    <w:rsid w:val="008E3D37"/>
    <w:rsid w:val="008E54A8"/>
    <w:rsid w:val="008F76E9"/>
    <w:rsid w:val="008F7EE9"/>
    <w:rsid w:val="00900745"/>
    <w:rsid w:val="009039F7"/>
    <w:rsid w:val="009055E5"/>
    <w:rsid w:val="00917394"/>
    <w:rsid w:val="0092271D"/>
    <w:rsid w:val="009269DE"/>
    <w:rsid w:val="00947AA1"/>
    <w:rsid w:val="00970F8D"/>
    <w:rsid w:val="00982E63"/>
    <w:rsid w:val="009866E2"/>
    <w:rsid w:val="009938C6"/>
    <w:rsid w:val="00997673"/>
    <w:rsid w:val="009D7045"/>
    <w:rsid w:val="009D73E0"/>
    <w:rsid w:val="00A160D0"/>
    <w:rsid w:val="00A20176"/>
    <w:rsid w:val="00A22CFE"/>
    <w:rsid w:val="00A25BCC"/>
    <w:rsid w:val="00A2649F"/>
    <w:rsid w:val="00A26AA9"/>
    <w:rsid w:val="00A40744"/>
    <w:rsid w:val="00A54B7F"/>
    <w:rsid w:val="00A63AFB"/>
    <w:rsid w:val="00A67B7F"/>
    <w:rsid w:val="00A74DEF"/>
    <w:rsid w:val="00A82EAC"/>
    <w:rsid w:val="00A92EA9"/>
    <w:rsid w:val="00AA2C59"/>
    <w:rsid w:val="00AA3929"/>
    <w:rsid w:val="00AA58A1"/>
    <w:rsid w:val="00AD3CC9"/>
    <w:rsid w:val="00AE3359"/>
    <w:rsid w:val="00B03CA5"/>
    <w:rsid w:val="00B04AE0"/>
    <w:rsid w:val="00B141D3"/>
    <w:rsid w:val="00B1582E"/>
    <w:rsid w:val="00B4680C"/>
    <w:rsid w:val="00B51EB3"/>
    <w:rsid w:val="00B56815"/>
    <w:rsid w:val="00B56F3A"/>
    <w:rsid w:val="00B66D12"/>
    <w:rsid w:val="00B673FB"/>
    <w:rsid w:val="00B72C28"/>
    <w:rsid w:val="00B83AA3"/>
    <w:rsid w:val="00B979D8"/>
    <w:rsid w:val="00BB1F80"/>
    <w:rsid w:val="00BB7054"/>
    <w:rsid w:val="00BD4DFF"/>
    <w:rsid w:val="00BD5C4F"/>
    <w:rsid w:val="00BE5503"/>
    <w:rsid w:val="00BF614C"/>
    <w:rsid w:val="00C11B7B"/>
    <w:rsid w:val="00C13EF0"/>
    <w:rsid w:val="00C1423E"/>
    <w:rsid w:val="00C20025"/>
    <w:rsid w:val="00C205CB"/>
    <w:rsid w:val="00C30AB2"/>
    <w:rsid w:val="00C52DFC"/>
    <w:rsid w:val="00C541CD"/>
    <w:rsid w:val="00C5502B"/>
    <w:rsid w:val="00C773DA"/>
    <w:rsid w:val="00C97399"/>
    <w:rsid w:val="00CB089A"/>
    <w:rsid w:val="00CC023E"/>
    <w:rsid w:val="00CE27F6"/>
    <w:rsid w:val="00CE58A0"/>
    <w:rsid w:val="00CF66FC"/>
    <w:rsid w:val="00CF7F3E"/>
    <w:rsid w:val="00D066C1"/>
    <w:rsid w:val="00D10CD9"/>
    <w:rsid w:val="00D13202"/>
    <w:rsid w:val="00D23DF8"/>
    <w:rsid w:val="00D2624E"/>
    <w:rsid w:val="00D4533B"/>
    <w:rsid w:val="00D64F51"/>
    <w:rsid w:val="00D84EF2"/>
    <w:rsid w:val="00D8741A"/>
    <w:rsid w:val="00D93701"/>
    <w:rsid w:val="00D95E73"/>
    <w:rsid w:val="00DA3870"/>
    <w:rsid w:val="00DB445C"/>
    <w:rsid w:val="00DB4F03"/>
    <w:rsid w:val="00DB725F"/>
    <w:rsid w:val="00DC2B42"/>
    <w:rsid w:val="00DD7B8F"/>
    <w:rsid w:val="00DF6C32"/>
    <w:rsid w:val="00DF7E0A"/>
    <w:rsid w:val="00E125BD"/>
    <w:rsid w:val="00E129F9"/>
    <w:rsid w:val="00E1398C"/>
    <w:rsid w:val="00E3042F"/>
    <w:rsid w:val="00E35E08"/>
    <w:rsid w:val="00E52F8E"/>
    <w:rsid w:val="00E554FF"/>
    <w:rsid w:val="00E60CF9"/>
    <w:rsid w:val="00E6288F"/>
    <w:rsid w:val="00E712F8"/>
    <w:rsid w:val="00E80FD6"/>
    <w:rsid w:val="00EC271B"/>
    <w:rsid w:val="00ED6AF6"/>
    <w:rsid w:val="00EF7744"/>
    <w:rsid w:val="00F05EDC"/>
    <w:rsid w:val="00F063BF"/>
    <w:rsid w:val="00F1443B"/>
    <w:rsid w:val="00F27D6C"/>
    <w:rsid w:val="00F27E14"/>
    <w:rsid w:val="00F4473B"/>
    <w:rsid w:val="00F83C42"/>
    <w:rsid w:val="00F864D6"/>
    <w:rsid w:val="00F91344"/>
    <w:rsid w:val="00FA2DA5"/>
    <w:rsid w:val="00FA7C0C"/>
    <w:rsid w:val="00FB1001"/>
    <w:rsid w:val="00FB7A0A"/>
    <w:rsid w:val="00FD6277"/>
    <w:rsid w:val="00FE139E"/>
    <w:rsid w:val="00FE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84B8C6"/>
  <w15:chartTrackingRefBased/>
  <w15:docId w15:val="{17482798-E043-45DD-854E-BEF496C3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nl-NL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F2336"/>
  </w:style>
  <w:style w:type="paragraph" w:styleId="Kop1">
    <w:name w:val="heading 1"/>
    <w:basedOn w:val="Standaard"/>
    <w:link w:val="Kop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Kop2Char">
    <w:name w:val="Kop 2 Char"/>
    <w:basedOn w:val="Standaardalinea-lettertype"/>
    <w:link w:val="Kop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Koptekst">
    <w:name w:val="header"/>
    <w:basedOn w:val="Standaard"/>
    <w:link w:val="KoptekstChar"/>
    <w:uiPriority w:val="99"/>
    <w:unhideWhenUsed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el">
    <w:name w:val="Title"/>
    <w:basedOn w:val="Standaard"/>
    <w:link w:val="Titel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elChar">
    <w:name w:val="Titel Char"/>
    <w:basedOn w:val="Standaardalinea-lettertype"/>
    <w:link w:val="Ti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Standaard"/>
    <w:next w:val="Titel"/>
    <w:link w:val="DatumChar"/>
    <w:uiPriority w:val="2"/>
    <w:qFormat/>
    <w:pPr>
      <w:spacing w:after="360"/>
      <w:ind w:left="0"/>
    </w:pPr>
    <w:rPr>
      <w:sz w:val="28"/>
    </w:rPr>
  </w:style>
  <w:style w:type="character" w:customStyle="1" w:styleId="DatumChar">
    <w:name w:val="Datum Char"/>
    <w:basedOn w:val="Standaardalinea-lettertype"/>
    <w:link w:val="Datum"/>
    <w:uiPriority w:val="2"/>
    <w:rPr>
      <w:sz w:val="2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Cs/>
      <w:color w:val="2E2E2E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2E2E2E" w:themeColor="accent2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707070" w:themeColor="accent1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707070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i/>
      <w:spacing w:val="15"/>
      <w:sz w:val="32"/>
    </w:rPr>
  </w:style>
  <w:style w:type="character" w:styleId="Tekstvantijdelijkeaanduiding">
    <w:name w:val="Placeholder Text"/>
    <w:basedOn w:val="Standaardalinea-lettertype"/>
    <w:uiPriority w:val="99"/>
    <w:semiHidden/>
    <w:rsid w:val="00793758"/>
    <w:rPr>
      <w:color w:val="707070" w:themeColor="text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1F80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BB1F80"/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BB1F80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BB1F80"/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BB1F80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B1F80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B1F80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B1F8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B1F80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B1F80"/>
    <w:rPr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BB1F80"/>
    <w:rPr>
      <w:rFonts w:ascii="Segoe UI" w:hAnsi="Segoe UI" w:cs="Segoe UI"/>
      <w:szCs w:val="16"/>
    </w:rPr>
  </w:style>
  <w:style w:type="paragraph" w:styleId="Afzender">
    <w:name w:val="envelope return"/>
    <w:basedOn w:val="Standaard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B1F80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B1F80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BB1F80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B1F80"/>
    <w:rPr>
      <w:rFonts w:ascii="Consolas" w:hAnsi="Consolas"/>
      <w:szCs w:val="21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jstnummering">
    <w:name w:val="List Number"/>
    <w:basedOn w:val="Standaard"/>
    <w:uiPriority w:val="10"/>
    <w:qFormat/>
    <w:rsid w:val="003F2336"/>
    <w:pPr>
      <w:ind w:left="0"/>
      <w:contextualSpacing/>
    </w:pPr>
  </w:style>
  <w:style w:type="paragraph" w:styleId="Lijstopsomteken">
    <w:name w:val="List Bullet"/>
    <w:basedOn w:val="Standaard"/>
    <w:uiPriority w:val="10"/>
    <w:rsid w:val="003F2336"/>
    <w:pPr>
      <w:numPr>
        <w:numId w:val="11"/>
      </w:numPr>
      <w:ind w:left="1080"/>
      <w:contextualSpacing/>
    </w:pPr>
  </w:style>
  <w:style w:type="table" w:styleId="Tabelraster">
    <w:name w:val="Table Grid"/>
    <w:basedOn w:val="Standaardtabel"/>
    <w:uiPriority w:val="39"/>
    <w:rsid w:val="008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A22CFE"/>
    <w:pPr>
      <w:spacing w:after="100"/>
      <w:ind w:left="0"/>
    </w:pPr>
  </w:style>
  <w:style w:type="character" w:styleId="Hyperlink">
    <w:name w:val="Hyperlink"/>
    <w:basedOn w:val="Standaardalinea-lettertype"/>
    <w:uiPriority w:val="99"/>
    <w:unhideWhenUsed/>
    <w:rsid w:val="00A22CFE"/>
    <w:rPr>
      <w:color w:val="407F83" w:themeColor="hyperlink"/>
      <w:u w:val="single"/>
    </w:rPr>
  </w:style>
  <w:style w:type="character" w:customStyle="1" w:styleId="gd15mcfceub">
    <w:name w:val="gd15mcfceub"/>
    <w:basedOn w:val="Standaardalinea-lettertype"/>
    <w:rsid w:val="006F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est\AppData\Roaming\Microsoft\Templates\Een%20overzicht%20maken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4F8F-BFA7-4A7E-BDE5-554261D6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Een overzicht maken.dotx</Template>
  <TotalTime>303</TotalTime>
  <Pages>11</Pages>
  <Words>1051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Westerbeek</dc:creator>
  <cp:keywords/>
  <dc:description/>
  <cp:lastModifiedBy>Gerhard Westerbeek</cp:lastModifiedBy>
  <cp:revision>7</cp:revision>
  <dcterms:created xsi:type="dcterms:W3CDTF">2019-11-15T08:49:00Z</dcterms:created>
  <dcterms:modified xsi:type="dcterms:W3CDTF">2019-11-15T14:56:00Z</dcterms:modified>
</cp:coreProperties>
</file>